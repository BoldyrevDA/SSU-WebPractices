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07" w:rsidRDefault="00343E07" w:rsidP="004C0302">
      <w:pPr>
        <w:pStyle w:val="BodyText"/>
      </w:pPr>
    </w:p>
    <w:p w:rsidR="00343E07" w:rsidRDefault="00343E07" w:rsidP="004C0302">
      <w:pPr>
        <w:pStyle w:val="BodyText"/>
      </w:pPr>
    </w:p>
    <w:p w:rsidR="00343E07" w:rsidRDefault="00343E07" w:rsidP="004C0302">
      <w:pPr>
        <w:pStyle w:val="BodyText"/>
      </w:pPr>
    </w:p>
    <w:p w:rsidR="00343E07" w:rsidRDefault="00343E07" w:rsidP="004C0302">
      <w:pPr>
        <w:pStyle w:val="BodyText"/>
      </w:pPr>
    </w:p>
    <w:p w:rsidR="00343E07" w:rsidRDefault="00343E07" w:rsidP="004C0302">
      <w:pPr>
        <w:pStyle w:val="BodyText"/>
      </w:pPr>
    </w:p>
    <w:p w:rsidR="00343E07" w:rsidRDefault="00343E07" w:rsidP="004C0302">
      <w:pPr>
        <w:pStyle w:val="BodyText"/>
      </w:pPr>
    </w:p>
    <w:p w:rsidR="00343E07" w:rsidRDefault="00343E07" w:rsidP="004C0302">
      <w:pPr>
        <w:pStyle w:val="BodyText"/>
      </w:pPr>
    </w:p>
    <w:p w:rsidR="00343E07" w:rsidRPr="00343E07" w:rsidRDefault="00343E07" w:rsidP="004C0302">
      <w:pPr>
        <w:pStyle w:val="BodyText"/>
      </w:pPr>
    </w:p>
    <w:p w:rsidR="00343E07" w:rsidRDefault="00343E07" w:rsidP="004C0302">
      <w:pPr>
        <w:pStyle w:val="BodyText"/>
      </w:pPr>
    </w:p>
    <w:p w:rsidR="00222DC3" w:rsidRPr="00114D08" w:rsidRDefault="00343E07" w:rsidP="004C0302">
      <w:pPr>
        <w:pStyle w:val="BodyText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872610" w:rsidP="007F4104">
            <w:pPr>
              <w:pStyle w:val="CommentSubject"/>
            </w:pPr>
            <w:fldSimple w:instr=" DOCPROPERTY  Subject  \* MERGEFORMAT ">
              <w:r w:rsidR="00FD2D16">
                <w:t>Task 0</w:t>
              </w:r>
            </w:fldSimple>
            <w:r w:rsidR="005E0066">
              <w:t>5</w:t>
            </w:r>
          </w:p>
          <w:p w:rsidR="008B3B7F" w:rsidRPr="00114D08" w:rsidRDefault="005E0066" w:rsidP="000B66C8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Java script: Basic</w:t>
            </w:r>
            <w:r w:rsidR="00793BA0">
              <w:t>s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4C0302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C3363B" w:rsidRPr="008C7973" w:rsidRDefault="00D63840" w:rsidP="003647EA">
      <w:pPr>
        <w:pStyle w:val="Heading1"/>
        <w:rPr>
          <w:lang w:val="ru-RU"/>
        </w:rPr>
      </w:pPr>
      <w:r>
        <w:lastRenderedPageBreak/>
        <w:t>Java Script: basics</w:t>
      </w:r>
    </w:p>
    <w:p w:rsidR="00793BA0" w:rsidRPr="00793BA0" w:rsidRDefault="00BC7CDD" w:rsidP="00793BA0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Задачи</w:t>
      </w:r>
    </w:p>
    <w:p w:rsidR="00793BA0" w:rsidRDefault="00793BA0" w:rsidP="004C0302">
      <w:pPr>
        <w:pStyle w:val="BodyText"/>
      </w:pPr>
      <w:r>
        <w:t>Макеты для верстки находятся в папке прилогающейся к этому заданию.</w:t>
      </w:r>
    </w:p>
    <w:p w:rsidR="00793BA0" w:rsidRDefault="00D63840" w:rsidP="00D63840">
      <w:pPr>
        <w:pStyle w:val="Heading3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>Задача 1.</w:t>
      </w:r>
    </w:p>
    <w:p w:rsidR="00D63840" w:rsidRPr="00D63840" w:rsidRDefault="00D63840" w:rsidP="004C0302">
      <w:pPr>
        <w:pStyle w:val="BodyText"/>
      </w:pPr>
    </w:p>
    <w:p w:rsidR="00793BA0" w:rsidRPr="00793BA0" w:rsidRDefault="00793BA0" w:rsidP="004C0302">
      <w:pPr>
        <w:pStyle w:val="BodyText"/>
      </w:pPr>
      <w:r w:rsidRPr="00793BA0">
        <w:t xml:space="preserve">Написать функцию для подсчета результата выражения. </w:t>
      </w:r>
    </w:p>
    <w:p w:rsidR="00793BA0" w:rsidRPr="00793BA0" w:rsidRDefault="00793BA0" w:rsidP="004C0302">
      <w:pPr>
        <w:pStyle w:val="BodyText"/>
      </w:pPr>
      <w:r w:rsidRPr="00793BA0">
        <w:t xml:space="preserve">На вход приходит строка с выражением. Внутри выражения записываются вещественные числа (с точкой в качестве разделителя целой и дробной части), разделенные математическими операторами (+-*/). Между числом и оператором могут быть любые символы, кроме цифр и точек. В конце строки стоит знак «равно».  </w:t>
      </w:r>
    </w:p>
    <w:p w:rsidR="00D63840" w:rsidRDefault="00793BA0" w:rsidP="004C0302">
      <w:pPr>
        <w:pStyle w:val="BodyText"/>
      </w:pPr>
      <w:r w:rsidRPr="00793BA0">
        <w:t xml:space="preserve">Результат выражения вычисляется последовательно. Приоритет операций не учитывается. Результат выводить с точностью до 2 знаков после запятой. </w:t>
      </w:r>
    </w:p>
    <w:p w:rsidR="00D63840" w:rsidRPr="004C0302" w:rsidRDefault="00D63840" w:rsidP="004C0302">
      <w:pPr>
        <w:pStyle w:val="BodyText"/>
        <w:rPr>
          <w:color w:val="5B9BD5" w:themeColor="accent1"/>
        </w:rPr>
      </w:pPr>
      <w:r w:rsidRPr="004C0302">
        <w:rPr>
          <w:color w:val="5B9BD5" w:themeColor="accent1"/>
        </w:rPr>
        <w:t>Примеры</w:t>
      </w:r>
      <w:r w:rsidRPr="004C0302">
        <w:rPr>
          <w:color w:val="5B9BD5" w:themeColor="accent1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60"/>
        <w:gridCol w:w="2879"/>
      </w:tblGrid>
      <w:tr w:rsidR="00D63840" w:rsidTr="00206ECD">
        <w:tc>
          <w:tcPr>
            <w:tcW w:w="6521" w:type="dxa"/>
          </w:tcPr>
          <w:p w:rsidR="00D63840" w:rsidRDefault="00D63840" w:rsidP="004C0302">
            <w:pPr>
              <w:pStyle w:val="BodyText"/>
              <w:tabs>
                <w:tab w:val="left" w:pos="2640"/>
              </w:tabs>
              <w:jc w:val="center"/>
            </w:pPr>
            <w:r w:rsidRPr="00793BA0">
              <w:t>input</w:t>
            </w:r>
          </w:p>
        </w:tc>
        <w:tc>
          <w:tcPr>
            <w:tcW w:w="2944" w:type="dxa"/>
          </w:tcPr>
          <w:p w:rsidR="00D63840" w:rsidRDefault="00D63840" w:rsidP="004C0302">
            <w:pPr>
              <w:pStyle w:val="BodyText"/>
              <w:jc w:val="center"/>
            </w:pPr>
            <w:r w:rsidRPr="00793BA0">
              <w:t>output</w:t>
            </w:r>
          </w:p>
        </w:tc>
      </w:tr>
      <w:tr w:rsidR="00D63840" w:rsidTr="00206ECD">
        <w:tc>
          <w:tcPr>
            <w:tcW w:w="6521" w:type="dxa"/>
          </w:tcPr>
          <w:p w:rsidR="00D63840" w:rsidRDefault="00D63840" w:rsidP="004C0302">
            <w:pPr>
              <w:pStyle w:val="BodyText"/>
            </w:pPr>
            <w:r w:rsidRPr="00793BA0">
              <w:t>3.5 землекопа +4 поросенка *10 рублей - 5.5 $ /5 человек =</w:t>
            </w:r>
          </w:p>
        </w:tc>
        <w:tc>
          <w:tcPr>
            <w:tcW w:w="2944" w:type="dxa"/>
          </w:tcPr>
          <w:p w:rsidR="00D63840" w:rsidRDefault="00D63840" w:rsidP="004C0302">
            <w:pPr>
              <w:pStyle w:val="BodyText"/>
            </w:pPr>
            <w:r w:rsidRPr="00793BA0">
              <w:t>13.90</w:t>
            </w:r>
          </w:p>
        </w:tc>
      </w:tr>
      <w:tr w:rsidR="00D63840" w:rsidTr="00206ECD">
        <w:tc>
          <w:tcPr>
            <w:tcW w:w="6521" w:type="dxa"/>
          </w:tcPr>
          <w:p w:rsidR="00D63840" w:rsidRDefault="00D63840" w:rsidP="004C0302">
            <w:pPr>
              <w:pStyle w:val="BodyText"/>
            </w:pPr>
            <w:r w:rsidRPr="00793BA0">
              <w:t>7+7*2=ёжик</w:t>
            </w:r>
          </w:p>
        </w:tc>
        <w:tc>
          <w:tcPr>
            <w:tcW w:w="2944" w:type="dxa"/>
          </w:tcPr>
          <w:p w:rsidR="00D63840" w:rsidRDefault="00D63840" w:rsidP="004C0302">
            <w:pPr>
              <w:pStyle w:val="BodyText"/>
            </w:pPr>
            <w:r w:rsidRPr="00793BA0">
              <w:t>28.00</w:t>
            </w:r>
          </w:p>
        </w:tc>
      </w:tr>
    </w:tbl>
    <w:p w:rsidR="00793BA0" w:rsidRPr="00793BA0" w:rsidRDefault="00793BA0" w:rsidP="004C0302">
      <w:pPr>
        <w:pStyle w:val="BodyText"/>
      </w:pPr>
    </w:p>
    <w:p w:rsidR="004C0302" w:rsidRPr="004C0302" w:rsidRDefault="00793BA0" w:rsidP="004C0302">
      <w:pPr>
        <w:pStyle w:val="BodyText"/>
        <w:rPr>
          <w:color w:val="C00000"/>
        </w:rPr>
      </w:pPr>
      <w:r w:rsidRPr="004C0302">
        <w:rPr>
          <w:color w:val="C00000"/>
        </w:rPr>
        <w:t>Примечания</w:t>
      </w:r>
      <w:r w:rsidR="004C0302" w:rsidRPr="004C0302">
        <w:rPr>
          <w:color w:val="C00000"/>
        </w:rPr>
        <w:t>:</w:t>
      </w:r>
      <w:r w:rsidRPr="004C0302">
        <w:rPr>
          <w:color w:val="C00000"/>
        </w:rPr>
        <w:t xml:space="preserve"> </w:t>
      </w:r>
    </w:p>
    <w:p w:rsidR="004C0302" w:rsidRDefault="00793BA0" w:rsidP="004C0302">
      <w:pPr>
        <w:pStyle w:val="BodyText"/>
      </w:pPr>
      <w:r w:rsidRPr="00793BA0">
        <w:t xml:space="preserve">1) Для вычисления нельзя пользоваться функцией </w:t>
      </w:r>
      <w:r w:rsidRPr="004C0302">
        <w:rPr>
          <w:color w:val="FF0000"/>
        </w:rPr>
        <w:t>eval.</w:t>
      </w:r>
      <w:r w:rsidRPr="00793BA0">
        <w:t xml:space="preserve">  </w:t>
      </w:r>
    </w:p>
    <w:p w:rsidR="004C0302" w:rsidRDefault="00793BA0" w:rsidP="004C0302">
      <w:pPr>
        <w:pStyle w:val="BodyText"/>
      </w:pPr>
      <w:r w:rsidRPr="00793BA0">
        <w:t xml:space="preserve">2) Не следует разбирать строку вручную, надо использовать регулярные выражения. </w:t>
      </w:r>
    </w:p>
    <w:p w:rsidR="004C0302" w:rsidRDefault="00793BA0" w:rsidP="004C0302">
      <w:pPr>
        <w:pStyle w:val="BodyText"/>
      </w:pPr>
      <w:r w:rsidRPr="00793BA0">
        <w:t xml:space="preserve">3) Вычисление должно работать корректно на корректных строках, а именно: a. С единственным знаком равенства b. Без лишних операторов и цифр </w:t>
      </w:r>
    </w:p>
    <w:p w:rsidR="004C0302" w:rsidRDefault="00793BA0" w:rsidP="004C0302">
      <w:pPr>
        <w:pStyle w:val="BodyText"/>
      </w:pPr>
      <w:r w:rsidRPr="00793BA0">
        <w:t xml:space="preserve">4) Дополнительный плюс за поддержку унарных операторов перед числами. </w:t>
      </w:r>
    </w:p>
    <w:p w:rsidR="004C0302" w:rsidRPr="00793BA0" w:rsidRDefault="004C0302" w:rsidP="004C0302">
      <w:pPr>
        <w:pStyle w:val="BodyText"/>
      </w:pPr>
    </w:p>
    <w:p w:rsidR="004C0302" w:rsidRPr="004C0302" w:rsidRDefault="00793BA0" w:rsidP="004C0302">
      <w:pPr>
        <w:pStyle w:val="Heading3"/>
        <w:numPr>
          <w:ilvl w:val="0"/>
          <w:numId w:val="0"/>
        </w:numPr>
        <w:ind w:left="720" w:hanging="720"/>
        <w:rPr>
          <w:lang w:val="ru-RU"/>
        </w:rPr>
      </w:pPr>
      <w:r w:rsidRPr="004C0302">
        <w:rPr>
          <w:lang w:val="ru-RU"/>
        </w:rPr>
        <w:t>Задание 2</w:t>
      </w:r>
      <w:r w:rsidR="004C0302" w:rsidRPr="004C0302">
        <w:rPr>
          <w:lang w:val="ru-RU"/>
        </w:rPr>
        <w:t>.</w:t>
      </w:r>
    </w:p>
    <w:p w:rsidR="004C0302" w:rsidRPr="004C0302" w:rsidRDefault="004C0302" w:rsidP="004C0302">
      <w:pPr>
        <w:pStyle w:val="BodyText"/>
      </w:pPr>
    </w:p>
    <w:p w:rsidR="00793BA0" w:rsidRPr="00793BA0" w:rsidRDefault="00793BA0" w:rsidP="004C0302">
      <w:pPr>
        <w:pStyle w:val="BodyText"/>
      </w:pPr>
      <w:r w:rsidRPr="00793BA0">
        <w:t xml:space="preserve">Написать функцию, убирающую из строки встречающиеся во всех словах символы. </w:t>
      </w:r>
    </w:p>
    <w:p w:rsidR="00793BA0" w:rsidRPr="00793BA0" w:rsidRDefault="00793BA0" w:rsidP="004C0302">
      <w:pPr>
        <w:pStyle w:val="BodyText"/>
      </w:pPr>
      <w:r w:rsidRPr="00793BA0">
        <w:t xml:space="preserve">На вход приходит строка из слов. Слова разделяются пробельными символами и знаками пунктуации (.?,;:!). </w:t>
      </w:r>
    </w:p>
    <w:p w:rsidR="00793BA0" w:rsidRPr="00793BA0" w:rsidRDefault="00793BA0" w:rsidP="004C0302">
      <w:pPr>
        <w:pStyle w:val="BodyText"/>
      </w:pPr>
      <w:r w:rsidRPr="00793BA0">
        <w:t xml:space="preserve">Результатом является строка, из которой удалены символы, присутствующие в каждом слове. Регистр не учитывается. </w:t>
      </w:r>
    </w:p>
    <w:p w:rsidR="004C0302" w:rsidRPr="004C0302" w:rsidRDefault="00793BA0" w:rsidP="004C0302">
      <w:pPr>
        <w:pStyle w:val="BodyText"/>
        <w:rPr>
          <w:b/>
          <w:i/>
          <w:color w:val="5B9BD5" w:themeColor="accent1"/>
        </w:rPr>
      </w:pPr>
      <w:r w:rsidRPr="004C0302">
        <w:rPr>
          <w:b/>
          <w:i/>
          <w:color w:val="5B9BD5" w:themeColor="accent1"/>
        </w:rPr>
        <w:t>Примеры</w:t>
      </w:r>
      <w:r w:rsidR="004C0302" w:rsidRPr="004C0302">
        <w:rPr>
          <w:b/>
          <w:i/>
          <w:color w:val="5B9BD5" w:themeColor="accent1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2"/>
        <w:gridCol w:w="4677"/>
      </w:tblGrid>
      <w:tr w:rsidR="00210966" w:rsidTr="00EC401B">
        <w:tc>
          <w:tcPr>
            <w:tcW w:w="4678" w:type="dxa"/>
          </w:tcPr>
          <w:p w:rsidR="00210966" w:rsidRDefault="00EC401B" w:rsidP="004C0302">
            <w:pPr>
              <w:pStyle w:val="BodyText"/>
            </w:pPr>
            <w:r w:rsidRPr="00793BA0">
              <w:t>input</w:t>
            </w:r>
          </w:p>
        </w:tc>
        <w:tc>
          <w:tcPr>
            <w:tcW w:w="4787" w:type="dxa"/>
          </w:tcPr>
          <w:p w:rsidR="00210966" w:rsidRDefault="00EC401B" w:rsidP="004C0302">
            <w:pPr>
              <w:pStyle w:val="BodyText"/>
            </w:pPr>
            <w:r w:rsidRPr="00793BA0">
              <w:t>output</w:t>
            </w:r>
          </w:p>
        </w:tc>
      </w:tr>
      <w:tr w:rsidR="00210966" w:rsidRPr="00EC401B" w:rsidTr="00EC401B">
        <w:tc>
          <w:tcPr>
            <w:tcW w:w="4678" w:type="dxa"/>
          </w:tcPr>
          <w:p w:rsidR="00210966" w:rsidRDefault="00EC401B" w:rsidP="004C0302">
            <w:pPr>
              <w:pStyle w:val="BodyText"/>
            </w:pPr>
            <w:r w:rsidRPr="00793BA0">
              <w:t>Чего-с изволите-с?Барин-с!</w:t>
            </w:r>
          </w:p>
        </w:tc>
        <w:tc>
          <w:tcPr>
            <w:tcW w:w="4787" w:type="dxa"/>
          </w:tcPr>
          <w:p w:rsidR="00210966" w:rsidRDefault="00EC401B" w:rsidP="004C0302">
            <w:pPr>
              <w:pStyle w:val="BodyText"/>
            </w:pPr>
            <w:r w:rsidRPr="00793BA0">
              <w:t>Чего изволите?Барин!</w:t>
            </w:r>
          </w:p>
        </w:tc>
      </w:tr>
      <w:tr w:rsidR="00210966" w:rsidRPr="00EC401B" w:rsidTr="00EC401B">
        <w:tc>
          <w:tcPr>
            <w:tcW w:w="4678" w:type="dxa"/>
          </w:tcPr>
          <w:p w:rsidR="00210966" w:rsidRDefault="00EC401B" w:rsidP="004C0302">
            <w:pPr>
              <w:pStyle w:val="BodyText"/>
            </w:pPr>
            <w:r w:rsidRPr="00793BA0">
              <w:t>!??слово!плов олово$$$!</w:t>
            </w:r>
          </w:p>
        </w:tc>
        <w:tc>
          <w:tcPr>
            <w:tcW w:w="4787" w:type="dxa"/>
          </w:tcPr>
          <w:p w:rsidR="00210966" w:rsidRDefault="00EC401B" w:rsidP="004C0302">
            <w:pPr>
              <w:pStyle w:val="BodyText"/>
            </w:pPr>
            <w:r w:rsidRPr="00793BA0">
              <w:t>!??с!п $$$!</w:t>
            </w:r>
          </w:p>
        </w:tc>
      </w:tr>
      <w:tr w:rsidR="00210966" w:rsidRPr="00EC401B" w:rsidTr="00EC401B">
        <w:tc>
          <w:tcPr>
            <w:tcW w:w="4678" w:type="dxa"/>
          </w:tcPr>
          <w:p w:rsidR="00210966" w:rsidRDefault="00EC401B" w:rsidP="004C0302">
            <w:pPr>
              <w:pStyle w:val="BodyText"/>
            </w:pPr>
            <w:r w:rsidRPr="00793BA0">
              <w:t>!!!</w:t>
            </w:r>
          </w:p>
        </w:tc>
        <w:tc>
          <w:tcPr>
            <w:tcW w:w="4787" w:type="dxa"/>
          </w:tcPr>
          <w:p w:rsidR="00210966" w:rsidRDefault="00EC401B" w:rsidP="00EC401B">
            <w:pPr>
              <w:pStyle w:val="BodyText"/>
            </w:pPr>
            <w:r w:rsidRPr="00793BA0">
              <w:t xml:space="preserve">!!! </w:t>
            </w:r>
          </w:p>
        </w:tc>
      </w:tr>
    </w:tbl>
    <w:p w:rsidR="00793BA0" w:rsidRPr="004C0302" w:rsidRDefault="00793BA0" w:rsidP="004C0302">
      <w:pPr>
        <w:pStyle w:val="BodyText"/>
      </w:pPr>
      <w:r w:rsidRPr="004C0302">
        <w:t xml:space="preserve">  </w:t>
      </w:r>
    </w:p>
    <w:p w:rsidR="00EC401B" w:rsidRPr="00EC401B" w:rsidRDefault="00793BA0" w:rsidP="004C0302">
      <w:pPr>
        <w:pStyle w:val="BodyText"/>
        <w:rPr>
          <w:color w:val="C00000"/>
        </w:rPr>
      </w:pPr>
      <w:r w:rsidRPr="00EC401B">
        <w:rPr>
          <w:color w:val="C00000"/>
        </w:rPr>
        <w:t>Примечания</w:t>
      </w:r>
      <w:r w:rsidR="00EC401B" w:rsidRPr="00EC401B">
        <w:rPr>
          <w:color w:val="C00000"/>
        </w:rPr>
        <w:t>:</w:t>
      </w:r>
    </w:p>
    <w:p w:rsidR="00EC401B" w:rsidRDefault="00793BA0" w:rsidP="004C0302">
      <w:pPr>
        <w:pStyle w:val="BodyText"/>
      </w:pPr>
      <w:r w:rsidRPr="00793BA0">
        <w:t xml:space="preserve"> 1) Должны обрабатываться строки, содержащие любые символы.</w:t>
      </w:r>
    </w:p>
    <w:p w:rsidR="00EC401B" w:rsidRDefault="00793BA0" w:rsidP="004C0302">
      <w:pPr>
        <w:pStyle w:val="BodyText"/>
      </w:pPr>
      <w:r w:rsidRPr="00793BA0">
        <w:t xml:space="preserve"> 2) Должно корректно работать на пустой строке, строке без слов и строке из одного слова.</w:t>
      </w:r>
    </w:p>
    <w:p w:rsidR="00187979" w:rsidRDefault="00793BA0" w:rsidP="004C0302">
      <w:pPr>
        <w:pStyle w:val="BodyText"/>
      </w:pPr>
      <w:r w:rsidRPr="00793BA0">
        <w:t xml:space="preserve"> 3) Все разделители должны сохраниться.</w:t>
      </w:r>
    </w:p>
    <w:p w:rsidR="00EC401B" w:rsidRPr="001315AB" w:rsidRDefault="00EC401B" w:rsidP="00EC401B">
      <w:pPr>
        <w:pStyle w:val="Heading3"/>
        <w:numPr>
          <w:ilvl w:val="0"/>
          <w:numId w:val="0"/>
        </w:numPr>
        <w:ind w:left="720" w:hanging="720"/>
        <w:rPr>
          <w:lang w:val="ru-RU"/>
        </w:rPr>
      </w:pPr>
      <w:r w:rsidRPr="001315AB">
        <w:rPr>
          <w:lang w:val="ru-RU"/>
        </w:rPr>
        <w:lastRenderedPageBreak/>
        <w:t>Задание 3</w:t>
      </w:r>
      <w:r w:rsidRPr="001315AB">
        <w:rPr>
          <w:lang w:val="ru-RU"/>
        </w:rPr>
        <w:t>.</w:t>
      </w:r>
    </w:p>
    <w:p w:rsidR="00EC401B" w:rsidRPr="001315AB" w:rsidRDefault="00EC401B" w:rsidP="00EC401B">
      <w:pPr>
        <w:pStyle w:val="BodyText"/>
      </w:pPr>
    </w:p>
    <w:p w:rsidR="00EC401B" w:rsidRDefault="00EC401B" w:rsidP="00EC401B">
      <w:pPr>
        <w:pStyle w:val="BodyText"/>
      </w:pPr>
      <w:r>
        <w:t xml:space="preserve">Написать функцию форматирования даты. </w:t>
      </w:r>
    </w:p>
    <w:p w:rsidR="00EC401B" w:rsidRDefault="00EC401B" w:rsidP="00EC401B">
      <w:pPr>
        <w:pStyle w:val="BodyText"/>
      </w:pPr>
      <w:r>
        <w:t xml:space="preserve">На вход приходит дата и строка, содержащая какие-то из следующих спецификаторов формата: </w:t>
      </w:r>
    </w:p>
    <w:p w:rsidR="00EC401B" w:rsidRDefault="00EC401B" w:rsidP="00EC401B">
      <w:pPr>
        <w:pStyle w:val="BodyText"/>
      </w:pPr>
    </w:p>
    <w:p w:rsidR="00EC401B" w:rsidRDefault="00EC401B" w:rsidP="00EC401B">
      <w:pPr>
        <w:pStyle w:val="ListBullet"/>
      </w:pPr>
      <w:r>
        <w:t>yy – год в 2 цифры</w:t>
      </w:r>
    </w:p>
    <w:p w:rsidR="00EC401B" w:rsidRDefault="00EC401B" w:rsidP="00EC401B">
      <w:pPr>
        <w:pStyle w:val="ListBullet"/>
      </w:pPr>
      <w:r>
        <w:t xml:space="preserve">yyyy – год в 4 цифры </w:t>
      </w:r>
    </w:p>
    <w:p w:rsidR="00EC401B" w:rsidRDefault="00EC401B" w:rsidP="00EC401B">
      <w:pPr>
        <w:pStyle w:val="ListBullet"/>
      </w:pPr>
      <w:r>
        <w:t xml:space="preserve">M – месяц в числовом виде без лидирующего нуля </w:t>
      </w:r>
    </w:p>
    <w:p w:rsidR="00EC401B" w:rsidRDefault="00EC401B" w:rsidP="00EC401B">
      <w:pPr>
        <w:pStyle w:val="ListBullet"/>
      </w:pPr>
      <w:r>
        <w:t>MM – месяц в числовом виде в 2 цифры</w:t>
      </w:r>
    </w:p>
    <w:p w:rsidR="00EC401B" w:rsidRDefault="00EC401B" w:rsidP="00EC401B">
      <w:pPr>
        <w:pStyle w:val="ListBullet"/>
      </w:pPr>
      <w:r>
        <w:t>MMM – месяц в виде аббревиатуры</w:t>
      </w:r>
    </w:p>
    <w:p w:rsidR="00EC401B" w:rsidRDefault="00EC401B" w:rsidP="00EC401B">
      <w:pPr>
        <w:pStyle w:val="ListBullet"/>
      </w:pPr>
      <w:r>
        <w:t>MMMM – месяц в виде полного имени</w:t>
      </w:r>
    </w:p>
    <w:p w:rsidR="00EC401B" w:rsidRDefault="00EC401B" w:rsidP="00EC401B">
      <w:pPr>
        <w:pStyle w:val="ListBullet"/>
      </w:pPr>
      <w:r>
        <w:t xml:space="preserve">d – число без лидирующего нуля </w:t>
      </w:r>
    </w:p>
    <w:p w:rsidR="00EC401B" w:rsidRDefault="00EC401B" w:rsidP="00EC401B">
      <w:pPr>
        <w:pStyle w:val="ListBullet"/>
      </w:pPr>
      <w:r>
        <w:t xml:space="preserve">dd – число в 2 цифры </w:t>
      </w:r>
    </w:p>
    <w:p w:rsidR="00EC401B" w:rsidRDefault="00EC401B" w:rsidP="00EC401B">
      <w:pPr>
        <w:pStyle w:val="ListBullet"/>
      </w:pPr>
      <w:r>
        <w:t>H – часы в 24-часовом формате без лидирующего нуля</w:t>
      </w:r>
    </w:p>
    <w:p w:rsidR="00EC401B" w:rsidRDefault="00EC401B" w:rsidP="00EC401B">
      <w:pPr>
        <w:pStyle w:val="ListBullet"/>
      </w:pPr>
      <w:r>
        <w:t>HH – часы в 24-часовом формате в 2 цифры</w:t>
      </w:r>
    </w:p>
    <w:p w:rsidR="00EC401B" w:rsidRDefault="00EC401B" w:rsidP="00EC401B">
      <w:pPr>
        <w:pStyle w:val="ListBullet"/>
      </w:pPr>
      <w:r>
        <w:t>h – часы в 12-часовом формате без лидирующего нуля</w:t>
      </w:r>
    </w:p>
    <w:p w:rsidR="00EC401B" w:rsidRDefault="00EC401B" w:rsidP="00EC401B">
      <w:pPr>
        <w:pStyle w:val="ListBullet"/>
      </w:pPr>
      <w:r>
        <w:t>hh – часы в 12-часовом формате в 2 цифры</w:t>
      </w:r>
    </w:p>
    <w:p w:rsidR="00EC401B" w:rsidRDefault="00EC401B" w:rsidP="00EC401B">
      <w:pPr>
        <w:pStyle w:val="ListBullet"/>
      </w:pPr>
      <w:r>
        <w:t>m – минуты без лидирующего нуля</w:t>
      </w:r>
    </w:p>
    <w:p w:rsidR="00EC401B" w:rsidRDefault="00EC401B" w:rsidP="00EC401B">
      <w:pPr>
        <w:pStyle w:val="ListBullet"/>
      </w:pPr>
      <w:r>
        <w:t>mm – минуты в 2 цифры</w:t>
      </w:r>
    </w:p>
    <w:p w:rsidR="00EC401B" w:rsidRDefault="00EC401B" w:rsidP="00EC401B">
      <w:pPr>
        <w:pStyle w:val="ListBullet"/>
      </w:pPr>
      <w:r>
        <w:t>s – секунды без лидирующего нуля</w:t>
      </w:r>
    </w:p>
    <w:p w:rsidR="00EC401B" w:rsidRDefault="00EC401B" w:rsidP="00EC401B">
      <w:pPr>
        <w:pStyle w:val="ListBullet"/>
      </w:pPr>
      <w:r>
        <w:t xml:space="preserve">ss – секунды в 2 цифры </w:t>
      </w:r>
    </w:p>
    <w:p w:rsidR="00EC401B" w:rsidRDefault="00EC401B" w:rsidP="00EC401B">
      <w:pPr>
        <w:pStyle w:val="ListBullet"/>
      </w:pPr>
    </w:p>
    <w:p w:rsidR="00EC401B" w:rsidRDefault="00EC401B" w:rsidP="00EC401B">
      <w:pPr>
        <w:pStyle w:val="BodyText"/>
      </w:pPr>
      <w:r>
        <w:t>Результатом является строка, представляющая дату в требуемом формате.</w:t>
      </w:r>
    </w:p>
    <w:p w:rsidR="00EC401B" w:rsidRDefault="00EC401B" w:rsidP="00EC401B">
      <w:pPr>
        <w:pStyle w:val="BodyText"/>
        <w:rPr>
          <w:b/>
          <w:i/>
          <w:color w:val="5B9BD5" w:themeColor="accent1"/>
          <w:lang w:val="en-US"/>
        </w:rPr>
      </w:pPr>
      <w:r w:rsidRPr="00EC401B">
        <w:rPr>
          <w:b/>
          <w:i/>
          <w:color w:val="5B9BD5" w:themeColor="accent1"/>
        </w:rPr>
        <w:t>Примеры</w:t>
      </w:r>
      <w:r w:rsidRPr="00EC401B">
        <w:rPr>
          <w:b/>
          <w:i/>
          <w:color w:val="5B9BD5" w:themeColor="accent1"/>
          <w:lang w:val="en-US"/>
        </w:rPr>
        <w:t>:</w:t>
      </w:r>
      <w:r w:rsidRPr="00EC401B">
        <w:rPr>
          <w:b/>
          <w:i/>
          <w:color w:val="5B9BD5" w:themeColor="accent1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3283"/>
        <w:gridCol w:w="3211"/>
      </w:tblGrid>
      <w:tr w:rsidR="001315AB" w:rsidTr="001315AB">
        <w:tc>
          <w:tcPr>
            <w:tcW w:w="2943" w:type="dxa"/>
          </w:tcPr>
          <w:p w:rsidR="001315AB" w:rsidRPr="001315AB" w:rsidRDefault="001315AB" w:rsidP="001315AB">
            <w:pPr>
              <w:pStyle w:val="BodyText"/>
              <w:jc w:val="center"/>
              <w:rPr>
                <w:color w:val="5B9BD5" w:themeColor="accent1"/>
              </w:rPr>
            </w:pPr>
            <w:r w:rsidRPr="00EC401B">
              <w:rPr>
                <w:lang w:val="en-US"/>
              </w:rPr>
              <w:t>I</w:t>
            </w:r>
            <w:r w:rsidRPr="00EC401B">
              <w:rPr>
                <w:lang w:val="en-US"/>
              </w:rPr>
              <w:t>nput</w:t>
            </w:r>
            <w:r>
              <w:t xml:space="preserve"> 1</w:t>
            </w:r>
          </w:p>
        </w:tc>
        <w:tc>
          <w:tcPr>
            <w:tcW w:w="3348" w:type="dxa"/>
          </w:tcPr>
          <w:p w:rsidR="001315AB" w:rsidRPr="00EC401B" w:rsidRDefault="001315AB" w:rsidP="001315AB">
            <w:pPr>
              <w:pStyle w:val="BodyText"/>
              <w:jc w:val="center"/>
              <w:rPr>
                <w:lang w:val="en-US"/>
              </w:rPr>
            </w:pPr>
            <w:r w:rsidRPr="00EC401B">
              <w:rPr>
                <w:lang w:val="en-US"/>
              </w:rPr>
              <w:t>Input</w:t>
            </w:r>
            <w:r>
              <w:t xml:space="preserve"> </w:t>
            </w:r>
            <w:r>
              <w:t>2</w:t>
            </w:r>
          </w:p>
        </w:tc>
        <w:tc>
          <w:tcPr>
            <w:tcW w:w="3282" w:type="dxa"/>
          </w:tcPr>
          <w:p w:rsidR="001315AB" w:rsidRDefault="001315AB" w:rsidP="001315AB">
            <w:pPr>
              <w:pStyle w:val="BodyText"/>
              <w:jc w:val="center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output</w:t>
            </w:r>
          </w:p>
        </w:tc>
      </w:tr>
      <w:tr w:rsidR="001315AB" w:rsidTr="001315AB">
        <w:tc>
          <w:tcPr>
            <w:tcW w:w="2943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new Date(2015, 2, 4, 5, 7, 8)</w:t>
            </w:r>
          </w:p>
        </w:tc>
        <w:tc>
          <w:tcPr>
            <w:tcW w:w="3348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yyyy_MM_dd HH_mm_ss</w:t>
            </w:r>
          </w:p>
        </w:tc>
        <w:tc>
          <w:tcPr>
            <w:tcW w:w="3282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2015_03_04 05_07_08</w:t>
            </w:r>
          </w:p>
        </w:tc>
      </w:tr>
      <w:tr w:rsidR="001315AB" w:rsidTr="001315AB">
        <w:tc>
          <w:tcPr>
            <w:tcW w:w="2943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new Date(2015, 2, 4, 5, 7, 8)</w:t>
            </w:r>
          </w:p>
        </w:tc>
        <w:tc>
          <w:tcPr>
            <w:tcW w:w="3348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MMMM yy, d H:m</w:t>
            </w:r>
          </w:p>
        </w:tc>
        <w:tc>
          <w:tcPr>
            <w:tcW w:w="3282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March 15, 4 5:7</w:t>
            </w:r>
          </w:p>
        </w:tc>
      </w:tr>
      <w:tr w:rsidR="001315AB" w:rsidTr="001315AB">
        <w:tc>
          <w:tcPr>
            <w:tcW w:w="2943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new Date(2015, 2, 4, 5, 7, 8)</w:t>
            </w:r>
          </w:p>
        </w:tc>
        <w:tc>
          <w:tcPr>
            <w:tcW w:w="3348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Why am I writing some text here??</w:t>
            </w:r>
          </w:p>
        </w:tc>
        <w:tc>
          <w:tcPr>
            <w:tcW w:w="3282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W5y a7 I writing 8o7e text 5ere??</w:t>
            </w:r>
          </w:p>
        </w:tc>
      </w:tr>
      <w:tr w:rsidR="001315AB" w:rsidTr="001315AB">
        <w:tc>
          <w:tcPr>
            <w:tcW w:w="2943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new Date(2015, 2, 4, 5, 7, 8)</w:t>
            </w:r>
          </w:p>
        </w:tc>
        <w:tc>
          <w:tcPr>
            <w:tcW w:w="3348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d-MMM-yy</w:t>
            </w:r>
          </w:p>
        </w:tc>
        <w:tc>
          <w:tcPr>
            <w:tcW w:w="3282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4-Mar-15</w:t>
            </w:r>
          </w:p>
        </w:tc>
      </w:tr>
      <w:tr w:rsidR="001315AB" w:rsidTr="001315AB">
        <w:tc>
          <w:tcPr>
            <w:tcW w:w="2943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new Date(2015, 2, 4, 5, 7, 8)</w:t>
            </w:r>
          </w:p>
        </w:tc>
        <w:tc>
          <w:tcPr>
            <w:tcW w:w="3348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ddMMyyyyTHHmmssZ</w:t>
            </w:r>
          </w:p>
        </w:tc>
        <w:tc>
          <w:tcPr>
            <w:tcW w:w="3282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04032015T050708Z</w:t>
            </w:r>
          </w:p>
        </w:tc>
      </w:tr>
      <w:tr w:rsidR="001315AB" w:rsidTr="001315AB">
        <w:tc>
          <w:tcPr>
            <w:tcW w:w="2943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new Date(2015, 2, 4, 23, 7, 8)</w:t>
            </w:r>
          </w:p>
        </w:tc>
        <w:tc>
          <w:tcPr>
            <w:tcW w:w="3348" w:type="dxa"/>
          </w:tcPr>
          <w:p w:rsidR="001315AB" w:rsidRDefault="001315AB" w:rsidP="00EC401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>HH hh M MM MMM MMMM m mm</w:t>
            </w:r>
          </w:p>
        </w:tc>
        <w:tc>
          <w:tcPr>
            <w:tcW w:w="3282" w:type="dxa"/>
          </w:tcPr>
          <w:p w:rsidR="001315AB" w:rsidRDefault="001315AB" w:rsidP="001315AB">
            <w:pPr>
              <w:pStyle w:val="BodyText"/>
              <w:rPr>
                <w:color w:val="5B9BD5" w:themeColor="accent1"/>
                <w:lang w:val="en-US"/>
              </w:rPr>
            </w:pPr>
            <w:r w:rsidRPr="00EC401B">
              <w:rPr>
                <w:lang w:val="en-US"/>
              </w:rPr>
              <w:t xml:space="preserve">23 11 3 03 Mar March 7 07 </w:t>
            </w:r>
          </w:p>
        </w:tc>
      </w:tr>
    </w:tbl>
    <w:p w:rsidR="00EC401B" w:rsidRPr="00EC401B" w:rsidRDefault="00EC401B" w:rsidP="00EC401B">
      <w:pPr>
        <w:pStyle w:val="BodyText"/>
        <w:rPr>
          <w:color w:val="5B9BD5" w:themeColor="accent1"/>
          <w:lang w:val="en-US"/>
        </w:rPr>
      </w:pPr>
    </w:p>
    <w:p w:rsidR="001315AB" w:rsidRPr="001315AB" w:rsidRDefault="001315AB" w:rsidP="00EC401B">
      <w:pPr>
        <w:pStyle w:val="BodyText"/>
        <w:rPr>
          <w:color w:val="C00000"/>
        </w:rPr>
      </w:pPr>
      <w:r w:rsidRPr="001315AB">
        <w:rPr>
          <w:color w:val="C00000"/>
        </w:rPr>
        <w:t>Примечания:</w:t>
      </w:r>
    </w:p>
    <w:p w:rsidR="001315AB" w:rsidRDefault="00EC401B" w:rsidP="00EC401B">
      <w:pPr>
        <w:pStyle w:val="BodyText"/>
      </w:pPr>
      <w:r>
        <w:t>1) Должна быть предусмотрена возможность локализации названий месяцев без изменения кода форматирования.</w:t>
      </w:r>
    </w:p>
    <w:p w:rsidR="001315AB" w:rsidRDefault="00EC401B" w:rsidP="00EC401B">
      <w:pPr>
        <w:pStyle w:val="BodyText"/>
      </w:pPr>
      <w:r>
        <w:t xml:space="preserve"> 2) Дополнительный плюс за добавление функции форматирования к датам: </w:t>
      </w:r>
    </w:p>
    <w:p w:rsidR="00EC401B" w:rsidRDefault="00EC401B" w:rsidP="00EC401B">
      <w:pPr>
        <w:pStyle w:val="BodyText"/>
        <w:rPr>
          <w:lang w:val="en-US"/>
        </w:rPr>
      </w:pPr>
      <w:r w:rsidRPr="001315AB">
        <w:rPr>
          <w:lang w:val="en-US"/>
        </w:rPr>
        <w:t xml:space="preserve">(new Date(2015, 2, 4)).format("yyyy_MM_dd HH_mm_ss") </w:t>
      </w:r>
    </w:p>
    <w:p w:rsidR="001315AB" w:rsidRDefault="001315AB" w:rsidP="00EC401B">
      <w:pPr>
        <w:pStyle w:val="BodyText"/>
        <w:rPr>
          <w:lang w:val="en-US"/>
        </w:rPr>
      </w:pPr>
    </w:p>
    <w:p w:rsidR="001315AB" w:rsidRPr="001315AB" w:rsidRDefault="001315AB" w:rsidP="00EC401B">
      <w:pPr>
        <w:pStyle w:val="BodyText"/>
        <w:rPr>
          <w:lang w:val="en-US"/>
        </w:rPr>
      </w:pPr>
    </w:p>
    <w:p w:rsidR="001315AB" w:rsidRPr="001315AB" w:rsidRDefault="001315AB" w:rsidP="00EC401B">
      <w:pPr>
        <w:pStyle w:val="BodyText"/>
        <w:rPr>
          <w:lang w:val="en-US"/>
        </w:rPr>
      </w:pPr>
    </w:p>
    <w:p w:rsidR="001315AB" w:rsidRDefault="00EC401B" w:rsidP="001315AB">
      <w:pPr>
        <w:pStyle w:val="Heading3"/>
        <w:numPr>
          <w:ilvl w:val="0"/>
          <w:numId w:val="0"/>
        </w:numPr>
        <w:ind w:left="720" w:hanging="720"/>
      </w:pPr>
      <w:r>
        <w:t>Ко всем заданиям</w:t>
      </w:r>
      <w:r w:rsidR="001315AB">
        <w:t>:</w:t>
      </w:r>
    </w:p>
    <w:p w:rsidR="001315AB" w:rsidRPr="001315AB" w:rsidRDefault="001315AB" w:rsidP="001315AB">
      <w:pPr>
        <w:pStyle w:val="BodyText"/>
        <w:rPr>
          <w:lang w:val="en-US"/>
        </w:rPr>
      </w:pPr>
    </w:p>
    <w:p w:rsidR="001315AB" w:rsidRDefault="00EC401B" w:rsidP="00EC401B">
      <w:pPr>
        <w:pStyle w:val="BodyText"/>
      </w:pPr>
      <w:bookmarkStart w:id="0" w:name="_GoBack"/>
      <w:bookmarkEnd w:id="0"/>
      <w:r>
        <w:t xml:space="preserve">1) Следует сделать страницу, на которой можно смотреть, как работают функции. </w:t>
      </w:r>
    </w:p>
    <w:p w:rsidR="001315AB" w:rsidRDefault="00EC401B" w:rsidP="00EC401B">
      <w:pPr>
        <w:pStyle w:val="BodyText"/>
      </w:pPr>
      <w:r>
        <w:t>2) Вывод должен осуществляться корректно, независимо от введённых данных.</w:t>
      </w:r>
    </w:p>
    <w:p w:rsidR="001315AB" w:rsidRDefault="00EC401B" w:rsidP="00EC401B">
      <w:pPr>
        <w:pStyle w:val="BodyText"/>
      </w:pPr>
      <w:r>
        <w:t xml:space="preserve">3) Неотловленные исключения на странице недопустимы. </w:t>
      </w:r>
    </w:p>
    <w:p w:rsidR="00EC401B" w:rsidRPr="00793BA0" w:rsidRDefault="00EC401B" w:rsidP="00EC401B">
      <w:pPr>
        <w:pStyle w:val="BodyText"/>
      </w:pPr>
      <w:r>
        <w:t>4) Всё должно работать в ES5.</w:t>
      </w:r>
    </w:p>
    <w:sectPr w:rsidR="00EC401B" w:rsidRPr="00793BA0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610" w:rsidRDefault="00872610">
      <w:r>
        <w:separator/>
      </w:r>
    </w:p>
  </w:endnote>
  <w:endnote w:type="continuationSeparator" w:id="0">
    <w:p w:rsidR="00872610" w:rsidRDefault="0087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313" w:rsidRPr="002C5F65" w:rsidRDefault="008856FF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="00AF3313"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872610" w:rsidP="00673DBC">
          <w:fldSimple w:instr=" DOCPROPERTY  Classification  \* MERGEFORMAT ">
            <w:r w:rsidR="002A7D7C">
              <w:t>CONFIDENTIAL</w:t>
            </w:r>
          </w:fldSimple>
          <w:r w:rsidR="00AF3313">
            <w:t xml:space="preserve"> | </w:t>
          </w:r>
          <w:r w:rsidR="008856FF">
            <w:fldChar w:fldCharType="begin"/>
          </w:r>
          <w:r w:rsidR="00AF3313">
            <w:instrText xml:space="preserve"> SAVEDATE  \@ "MMMM d, yyyy"  \* MERGEFORMAT </w:instrText>
          </w:r>
          <w:r w:rsidR="008856FF">
            <w:fldChar w:fldCharType="separate"/>
          </w:r>
          <w:r w:rsidR="00D63840">
            <w:rPr>
              <w:noProof/>
            </w:rPr>
            <w:t>April 5, 2017</w:t>
          </w:r>
          <w:r w:rsidR="008856FF">
            <w:fldChar w:fldCharType="end"/>
          </w:r>
          <w:r w:rsidR="00AF3313">
            <w:tab/>
          </w:r>
        </w:p>
      </w:tc>
    </w:tr>
  </w:tbl>
  <w:p w:rsidR="00410D49" w:rsidRDefault="005A263B" w:rsidP="00673DBC">
    <w:r>
      <w:rPr>
        <w:noProof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>
              <wp:simplePos x="0" y="0"/>
              <wp:positionH relativeFrom="column">
                <wp:posOffset>-51435</wp:posOffset>
              </wp:positionH>
              <wp:positionV relativeFrom="paragraph">
                <wp:posOffset>-17781</wp:posOffset>
              </wp:positionV>
              <wp:extent cx="5943600" cy="0"/>
              <wp:effectExtent l="0" t="0" r="0" b="0"/>
              <wp:wrapNone/>
              <wp:docPr id="2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9AF26" id="Straight Connector 18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" strokecolor="#464547" strokeweight="2pt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BF2C61">
          <w:pPr>
            <w:pStyle w:val="Footer"/>
            <w:ind w:left="0"/>
            <w:rPr>
              <w:b/>
            </w:rPr>
          </w:pP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Footer"/>
          </w:pPr>
        </w:p>
      </w:tc>
    </w:tr>
    <w:tr w:rsidR="001F1D2E" w:rsidTr="00673DBC">
      <w:tc>
        <w:tcPr>
          <w:tcW w:w="9139" w:type="dxa"/>
          <w:gridSpan w:val="2"/>
        </w:tcPr>
        <w:p w:rsidR="001F1D2E" w:rsidRPr="002A7D7C" w:rsidRDefault="00CC2A27" w:rsidP="008C1DB6">
          <w:pPr>
            <w:pStyle w:val="Footer"/>
            <w:rPr>
              <w:lang w:val="ru-RU"/>
            </w:rPr>
          </w:pPr>
          <w:r>
            <w:t xml:space="preserve">Effective Date: </w:t>
          </w:r>
          <w:r w:rsidR="002A7D7C">
            <w:t>2017-02-1</w:t>
          </w:r>
          <w:r w:rsidR="002A7D7C">
            <w:rPr>
              <w:lang w:val="ru-RU"/>
            </w:rPr>
            <w:t>3</w:t>
          </w:r>
        </w:p>
      </w:tc>
    </w:tr>
  </w:tbl>
  <w:p w:rsidR="008F627C" w:rsidRPr="008C1DB6" w:rsidRDefault="005A263B" w:rsidP="008C1DB6">
    <w:pPr>
      <w:pStyle w:val="Footer"/>
      <w:ind w:left="0"/>
      <w:rPr>
        <w:lang w:val="ru-RU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-315596</wp:posOffset>
              </wp:positionV>
              <wp:extent cx="5943600" cy="0"/>
              <wp:effectExtent l="0" t="0" r="0" b="0"/>
              <wp:wrapSquare wrapText="bothSides"/>
              <wp:docPr id="27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6A6DB1" id="Straight Connector 1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" strokecolor="#464547" strokeweight="2pt">
              <o:lock v:ext="edit" shapetype="f"/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6A" w:rsidRPr="00851FAD" w:rsidRDefault="008856FF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="006B596A"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5A263B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2A7D7C" w:rsidP="007F4104">
          <w:pPr>
            <w:pStyle w:val="Footer"/>
          </w:pPr>
          <w:r>
            <w:t>Effective Date: 2017-02-1</w:t>
          </w:r>
          <w:r>
            <w:rPr>
              <w:lang w:val="ru-RU"/>
            </w:rPr>
            <w:t>3</w:t>
          </w:r>
          <w:r w:rsidR="00DF38F2">
            <w:tab/>
          </w:r>
        </w:p>
      </w:tc>
    </w:tr>
  </w:tbl>
  <w:p w:rsidR="006B596A" w:rsidRPr="00205D53" w:rsidRDefault="005A263B" w:rsidP="007F4104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4112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-8891</wp:posOffset>
              </wp:positionV>
              <wp:extent cx="5943600" cy="0"/>
              <wp:effectExtent l="0" t="0" r="0" b="0"/>
              <wp:wrapNone/>
              <wp:docPr id="26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8BF4B5" id="Straight Connector 21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" strokecolor="#464547" strokeweight="2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610" w:rsidRDefault="00872610">
      <w:r>
        <w:separator/>
      </w:r>
    </w:p>
  </w:footnote>
  <w:footnote w:type="continuationSeparator" w:id="0">
    <w:p w:rsidR="00872610" w:rsidRDefault="0087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439"/>
      <w:gridCol w:w="1167"/>
    </w:tblGrid>
    <w:tr w:rsidR="00081986" w:rsidRPr="00347AA1" w:rsidTr="001F3654">
      <w:tc>
        <w:tcPr>
          <w:tcW w:w="8121" w:type="dxa"/>
        </w:tcPr>
        <w:p w:rsidR="00081986" w:rsidRDefault="00081986" w:rsidP="00BC7CDD">
          <w:pPr>
            <w:pStyle w:val="Header"/>
          </w:pP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Header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B66C8" w:rsidP="00BF2C61">
          <w:pPr>
            <w:pStyle w:val="Header"/>
          </w:pPr>
          <w:r>
            <w:t>Responsive markup</w:t>
          </w:r>
        </w:p>
      </w:tc>
      <w:tc>
        <w:tcPr>
          <w:tcW w:w="1485" w:type="dxa"/>
        </w:tcPr>
        <w:p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>
                <wp:extent cx="457200" cy="161925"/>
                <wp:effectExtent l="0" t="0" r="0" b="9525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5A263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15874</wp:posOffset>
              </wp:positionV>
              <wp:extent cx="5943600" cy="0"/>
              <wp:effectExtent l="0" t="0" r="0" b="0"/>
              <wp:wrapNone/>
              <wp:docPr id="2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55B2" id="Straight Connector 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" strokecolor="#393737 [814]" strokeweight="2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962C20"/>
    <w:multiLevelType w:val="hybridMultilevel"/>
    <w:tmpl w:val="D0E0E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B3028"/>
    <w:multiLevelType w:val="hybridMultilevel"/>
    <w:tmpl w:val="198C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B27781A"/>
    <w:multiLevelType w:val="hybridMultilevel"/>
    <w:tmpl w:val="916E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19" w15:restartNumberingAfterBreak="0">
    <w:nsid w:val="7EE62043"/>
    <w:multiLevelType w:val="hybridMultilevel"/>
    <w:tmpl w:val="FE06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17"/>
  </w:num>
  <w:num w:numId="8">
    <w:abstractNumId w:val="6"/>
  </w:num>
  <w:num w:numId="9">
    <w:abstractNumId w:val="2"/>
  </w:num>
  <w:num w:numId="10">
    <w:abstractNumId w:val="10"/>
  </w:num>
  <w:num w:numId="11">
    <w:abstractNumId w:val="18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9"/>
  </w:num>
  <w:num w:numId="17">
    <w:abstractNumId w:val="19"/>
  </w:num>
  <w:num w:numId="18">
    <w:abstractNumId w:val="5"/>
  </w:num>
  <w:num w:numId="19">
    <w:abstractNumId w:val="11"/>
  </w:num>
  <w:num w:numId="2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23C85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B66C8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5AB"/>
    <w:rsid w:val="00131A1C"/>
    <w:rsid w:val="00131C97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7979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06ECD"/>
    <w:rsid w:val="00210966"/>
    <w:rsid w:val="002154C4"/>
    <w:rsid w:val="00221110"/>
    <w:rsid w:val="00222DC3"/>
    <w:rsid w:val="00223132"/>
    <w:rsid w:val="0022657A"/>
    <w:rsid w:val="00226B87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A7D7C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647EA"/>
    <w:rsid w:val="00374337"/>
    <w:rsid w:val="00376FC1"/>
    <w:rsid w:val="00383ABB"/>
    <w:rsid w:val="0038754C"/>
    <w:rsid w:val="003878D4"/>
    <w:rsid w:val="00394781"/>
    <w:rsid w:val="003A0525"/>
    <w:rsid w:val="003A184A"/>
    <w:rsid w:val="003A33A1"/>
    <w:rsid w:val="003A7967"/>
    <w:rsid w:val="003A7D58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96780"/>
    <w:rsid w:val="004A49EF"/>
    <w:rsid w:val="004B110A"/>
    <w:rsid w:val="004B3D53"/>
    <w:rsid w:val="004B4D2A"/>
    <w:rsid w:val="004C0302"/>
    <w:rsid w:val="004C2F82"/>
    <w:rsid w:val="004C415C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2266"/>
    <w:rsid w:val="0056473E"/>
    <w:rsid w:val="0057025F"/>
    <w:rsid w:val="0057115C"/>
    <w:rsid w:val="005731ED"/>
    <w:rsid w:val="005732B5"/>
    <w:rsid w:val="005774AA"/>
    <w:rsid w:val="00586C51"/>
    <w:rsid w:val="00587602"/>
    <w:rsid w:val="0059218E"/>
    <w:rsid w:val="00593E6E"/>
    <w:rsid w:val="005943E4"/>
    <w:rsid w:val="005A2132"/>
    <w:rsid w:val="005A263B"/>
    <w:rsid w:val="005A2A53"/>
    <w:rsid w:val="005B2859"/>
    <w:rsid w:val="005B4AE6"/>
    <w:rsid w:val="005B5609"/>
    <w:rsid w:val="005C0966"/>
    <w:rsid w:val="005D3713"/>
    <w:rsid w:val="005D4824"/>
    <w:rsid w:val="005E0066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86601"/>
    <w:rsid w:val="006965AE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341CD"/>
    <w:rsid w:val="00740448"/>
    <w:rsid w:val="00750BDF"/>
    <w:rsid w:val="00751326"/>
    <w:rsid w:val="0075571D"/>
    <w:rsid w:val="0075737B"/>
    <w:rsid w:val="0077510E"/>
    <w:rsid w:val="0078686A"/>
    <w:rsid w:val="00790075"/>
    <w:rsid w:val="00793BA0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2F14"/>
    <w:rsid w:val="00867752"/>
    <w:rsid w:val="00872610"/>
    <w:rsid w:val="0088416B"/>
    <w:rsid w:val="008856FF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C1DB6"/>
    <w:rsid w:val="008C7526"/>
    <w:rsid w:val="008C7973"/>
    <w:rsid w:val="008D4230"/>
    <w:rsid w:val="008D4768"/>
    <w:rsid w:val="008E2573"/>
    <w:rsid w:val="008E5E15"/>
    <w:rsid w:val="008F1C03"/>
    <w:rsid w:val="008F2DB6"/>
    <w:rsid w:val="008F627C"/>
    <w:rsid w:val="0091253E"/>
    <w:rsid w:val="00920D74"/>
    <w:rsid w:val="009212C7"/>
    <w:rsid w:val="00932D17"/>
    <w:rsid w:val="00936502"/>
    <w:rsid w:val="009515D3"/>
    <w:rsid w:val="00953AD1"/>
    <w:rsid w:val="009618CB"/>
    <w:rsid w:val="00964F64"/>
    <w:rsid w:val="00977E1F"/>
    <w:rsid w:val="00995C8E"/>
    <w:rsid w:val="009A31E0"/>
    <w:rsid w:val="009A32F1"/>
    <w:rsid w:val="009A797D"/>
    <w:rsid w:val="009B6AE7"/>
    <w:rsid w:val="009C27EE"/>
    <w:rsid w:val="009C3628"/>
    <w:rsid w:val="009D4EF8"/>
    <w:rsid w:val="009D6A0A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B3425"/>
    <w:rsid w:val="00AB4E32"/>
    <w:rsid w:val="00AC4EB6"/>
    <w:rsid w:val="00AC5A33"/>
    <w:rsid w:val="00AD3B7B"/>
    <w:rsid w:val="00AD3EFF"/>
    <w:rsid w:val="00AD5D01"/>
    <w:rsid w:val="00AD6005"/>
    <w:rsid w:val="00AF2C35"/>
    <w:rsid w:val="00AF313F"/>
    <w:rsid w:val="00AF3313"/>
    <w:rsid w:val="00AF72D5"/>
    <w:rsid w:val="00B071FD"/>
    <w:rsid w:val="00B139F6"/>
    <w:rsid w:val="00B177EB"/>
    <w:rsid w:val="00B215BA"/>
    <w:rsid w:val="00B23CF5"/>
    <w:rsid w:val="00B23DDB"/>
    <w:rsid w:val="00B2599C"/>
    <w:rsid w:val="00B35E17"/>
    <w:rsid w:val="00B43774"/>
    <w:rsid w:val="00B6164C"/>
    <w:rsid w:val="00B724BA"/>
    <w:rsid w:val="00B76439"/>
    <w:rsid w:val="00B77276"/>
    <w:rsid w:val="00B81A83"/>
    <w:rsid w:val="00B839E0"/>
    <w:rsid w:val="00B861C6"/>
    <w:rsid w:val="00B92F48"/>
    <w:rsid w:val="00BB0780"/>
    <w:rsid w:val="00BB13D6"/>
    <w:rsid w:val="00BC0F36"/>
    <w:rsid w:val="00BC4BBC"/>
    <w:rsid w:val="00BC6D7F"/>
    <w:rsid w:val="00BC7CDD"/>
    <w:rsid w:val="00BD6229"/>
    <w:rsid w:val="00BE4191"/>
    <w:rsid w:val="00BE7F18"/>
    <w:rsid w:val="00BF2C61"/>
    <w:rsid w:val="00BF50D0"/>
    <w:rsid w:val="00C00398"/>
    <w:rsid w:val="00C01666"/>
    <w:rsid w:val="00C03A6C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18A5"/>
    <w:rsid w:val="00C86C05"/>
    <w:rsid w:val="00C90F18"/>
    <w:rsid w:val="00C922B5"/>
    <w:rsid w:val="00CA2A71"/>
    <w:rsid w:val="00CB16E7"/>
    <w:rsid w:val="00CB7B22"/>
    <w:rsid w:val="00CC2A27"/>
    <w:rsid w:val="00CD283F"/>
    <w:rsid w:val="00CD7FAA"/>
    <w:rsid w:val="00CE7F91"/>
    <w:rsid w:val="00D00CDC"/>
    <w:rsid w:val="00D066D7"/>
    <w:rsid w:val="00D06E40"/>
    <w:rsid w:val="00D137FF"/>
    <w:rsid w:val="00D27C46"/>
    <w:rsid w:val="00D32BC5"/>
    <w:rsid w:val="00D366E2"/>
    <w:rsid w:val="00D454F0"/>
    <w:rsid w:val="00D627FC"/>
    <w:rsid w:val="00D63840"/>
    <w:rsid w:val="00D639FE"/>
    <w:rsid w:val="00D76BDB"/>
    <w:rsid w:val="00D83D17"/>
    <w:rsid w:val="00D86536"/>
    <w:rsid w:val="00D9361E"/>
    <w:rsid w:val="00D9607F"/>
    <w:rsid w:val="00DA6CF4"/>
    <w:rsid w:val="00DB7183"/>
    <w:rsid w:val="00DC5009"/>
    <w:rsid w:val="00DC791A"/>
    <w:rsid w:val="00DD4EFE"/>
    <w:rsid w:val="00DE2CE7"/>
    <w:rsid w:val="00DE4E52"/>
    <w:rsid w:val="00DE5283"/>
    <w:rsid w:val="00DE57D5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01B"/>
    <w:rsid w:val="00EC462D"/>
    <w:rsid w:val="00EC516A"/>
    <w:rsid w:val="00EE0AC7"/>
    <w:rsid w:val="00EE5CC2"/>
    <w:rsid w:val="00EF3779"/>
    <w:rsid w:val="00F00698"/>
    <w:rsid w:val="00F06C91"/>
    <w:rsid w:val="00F0741A"/>
    <w:rsid w:val="00F103D5"/>
    <w:rsid w:val="00F266C3"/>
    <w:rsid w:val="00F26FE7"/>
    <w:rsid w:val="00F40220"/>
    <w:rsid w:val="00F43A0B"/>
    <w:rsid w:val="00F513F8"/>
    <w:rsid w:val="00F6260A"/>
    <w:rsid w:val="00F8413B"/>
    <w:rsid w:val="00F9679B"/>
    <w:rsid w:val="00F970CC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AAF11D5"/>
  <w15:docId w15:val="{EC9A0B0A-BF80-4641-9BDB-2E60AE9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3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3647EA"/>
    <w:pPr>
      <w:keepNext/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C35761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4C0302"/>
    <w:pPr>
      <w:keepLines/>
      <w:spacing w:after="120"/>
    </w:pPr>
    <w:rPr>
      <w:rFonts w:ascii="Trebuchet MS" w:hAnsi="Trebuchet MS"/>
      <w:color w:val="464547"/>
      <w:lang w:val="ru-RU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C35761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4C0302"/>
    <w:rPr>
      <w:rFonts w:ascii="Trebuchet MS" w:hAnsi="Trebuchet MS"/>
      <w:color w:val="464547"/>
      <w:lang w:val="ru-RU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35761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1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56DD-23FA-4252-9703-B7FFB64E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Basics</vt:lpstr>
    </vt:vector>
  </TitlesOfParts>
  <Company>EPAM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Basics</dc:title>
  <dc:subject>Task 01</dc:subject>
  <dc:creator>Ilya_Khmelevskiy</dc:creator>
  <cp:lastModifiedBy>Ilya Khmelevskiy</cp:lastModifiedBy>
  <cp:revision>2</cp:revision>
  <cp:lastPrinted>2017-02-14T18:15:00Z</cp:lastPrinted>
  <dcterms:created xsi:type="dcterms:W3CDTF">2017-05-04T04:28:00Z</dcterms:created>
  <dcterms:modified xsi:type="dcterms:W3CDTF">2017-05-04T04:28:00Z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