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E07" w:rsidRDefault="00343E07" w:rsidP="0040467B">
      <w:pPr>
        <w:pStyle w:val="BodyText"/>
      </w:pPr>
    </w:p>
    <w:p w:rsidR="00343E07" w:rsidRDefault="00343E07" w:rsidP="0040467B">
      <w:pPr>
        <w:pStyle w:val="BodyText"/>
      </w:pPr>
    </w:p>
    <w:p w:rsidR="00343E07" w:rsidRDefault="00343E07" w:rsidP="0040467B">
      <w:pPr>
        <w:pStyle w:val="BodyText"/>
      </w:pPr>
    </w:p>
    <w:p w:rsidR="00343E07" w:rsidRDefault="00343E07" w:rsidP="0040467B">
      <w:pPr>
        <w:pStyle w:val="BodyText"/>
      </w:pPr>
    </w:p>
    <w:p w:rsidR="00343E07" w:rsidRDefault="00343E07" w:rsidP="0040467B">
      <w:pPr>
        <w:pStyle w:val="BodyText"/>
      </w:pPr>
    </w:p>
    <w:p w:rsidR="00343E07" w:rsidRDefault="00343E07" w:rsidP="0040467B">
      <w:pPr>
        <w:pStyle w:val="BodyText"/>
      </w:pPr>
    </w:p>
    <w:p w:rsidR="00343E07" w:rsidRDefault="00343E07" w:rsidP="0040467B">
      <w:pPr>
        <w:pStyle w:val="BodyText"/>
      </w:pPr>
    </w:p>
    <w:p w:rsidR="00343E07" w:rsidRPr="00343E07" w:rsidRDefault="00343E07" w:rsidP="0040467B">
      <w:pPr>
        <w:pStyle w:val="BodyText"/>
      </w:pPr>
    </w:p>
    <w:p w:rsidR="00343E07" w:rsidRDefault="00343E07" w:rsidP="0040467B">
      <w:pPr>
        <w:pStyle w:val="BodyText"/>
      </w:pPr>
    </w:p>
    <w:p w:rsidR="00222DC3" w:rsidRPr="00114D08" w:rsidRDefault="00343E07" w:rsidP="0040467B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67752" w:rsidRPr="00114D08" w:rsidTr="003A184A">
        <w:trPr>
          <w:trHeight w:val="1583"/>
        </w:trPr>
        <w:tc>
          <w:tcPr>
            <w:tcW w:w="9359" w:type="dxa"/>
          </w:tcPr>
          <w:p w:rsidR="008B3B7F" w:rsidRPr="007F4104" w:rsidRDefault="00872610" w:rsidP="007F4104">
            <w:pPr>
              <w:pStyle w:val="CommentSubject"/>
            </w:pPr>
            <w:r>
              <w:fldChar w:fldCharType="begin"/>
            </w:r>
            <w:r>
              <w:instrText xml:space="preserve"> DOCPROPERTY  Subject  \* MERGEFORMAT </w:instrText>
            </w:r>
            <w:r>
              <w:fldChar w:fldCharType="separate"/>
            </w:r>
            <w:r w:rsidR="00FD2D16">
              <w:t>Task 0</w:t>
            </w:r>
            <w:r>
              <w:fldChar w:fldCharType="end"/>
            </w:r>
            <w:r w:rsidR="00586C51">
              <w:t>4</w:t>
            </w:r>
          </w:p>
          <w:p w:rsidR="008B3B7F" w:rsidRPr="00114D08" w:rsidRDefault="00586C51" w:rsidP="000B66C8">
            <w:pPr>
              <w:pStyle w:val="Title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</w:rPr>
            </w:pPr>
            <w:r>
              <w:t>Bootstrap</w:t>
            </w:r>
          </w:p>
        </w:tc>
      </w:tr>
      <w:tr w:rsidR="007074E7" w:rsidRPr="00114D08" w:rsidTr="003A184A">
        <w:tc>
          <w:tcPr>
            <w:tcW w:w="9359" w:type="dxa"/>
          </w:tcPr>
          <w:p w:rsidR="007074E7" w:rsidRDefault="007074E7" w:rsidP="00DF1FC8">
            <w:pPr>
              <w:pStyle w:val="ProjectName"/>
            </w:pPr>
          </w:p>
        </w:tc>
      </w:tr>
    </w:tbl>
    <w:p w:rsidR="00A01F87" w:rsidRDefault="00A01F87" w:rsidP="0040467B">
      <w:pPr>
        <w:pStyle w:val="BodyText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:rsidR="00C3363B" w:rsidRPr="008C7973" w:rsidRDefault="000B66C8" w:rsidP="003647EA">
      <w:pPr>
        <w:pStyle w:val="Heading1"/>
        <w:rPr>
          <w:lang w:val="ru-RU"/>
        </w:rPr>
      </w:pPr>
      <w:r>
        <w:lastRenderedPageBreak/>
        <w:t>Re</w:t>
      </w:r>
      <w:r w:rsidR="00D83D17">
        <w:t>s</w:t>
      </w:r>
      <w:r>
        <w:t>ponsive</w:t>
      </w:r>
      <w:r w:rsidRPr="00496780">
        <w:rPr>
          <w:lang w:val="ru-RU"/>
        </w:rPr>
        <w:t xml:space="preserve"> </w:t>
      </w:r>
      <w:r>
        <w:t>markup</w:t>
      </w:r>
    </w:p>
    <w:p w:rsidR="00BC7CDD" w:rsidRDefault="00BC7CDD" w:rsidP="003647EA">
      <w:pPr>
        <w:pStyle w:val="Heading2"/>
        <w:numPr>
          <w:ilvl w:val="0"/>
          <w:numId w:val="0"/>
        </w:numPr>
        <w:rPr>
          <w:lang w:val="ru-RU"/>
        </w:rPr>
      </w:pPr>
      <w:r>
        <w:rPr>
          <w:lang w:val="ru-RU"/>
        </w:rPr>
        <w:t>Задачи</w:t>
      </w:r>
    </w:p>
    <w:p w:rsidR="009D6A0A" w:rsidRPr="009D6A0A" w:rsidRDefault="00AF2C35" w:rsidP="009A797D">
      <w:pPr>
        <w:pStyle w:val="BodyText"/>
        <w:rPr>
          <w:lang w:val="ru-RU"/>
        </w:rPr>
      </w:pPr>
      <w:r w:rsidRPr="00AF2C35">
        <w:rPr>
          <w:lang w:val="ru-RU"/>
        </w:rPr>
        <w:t xml:space="preserve">Необходимо произвести верстку страницы в соответствии с предоставленным </w:t>
      </w:r>
      <w:r w:rsidR="009A797D">
        <w:rPr>
          <w:lang w:val="ru-RU"/>
        </w:rPr>
        <w:t xml:space="preserve">в папке </w:t>
      </w:r>
      <w:r w:rsidR="009A797D">
        <w:t>mockup</w:t>
      </w:r>
      <w:r w:rsidR="009A797D" w:rsidRPr="009A797D">
        <w:rPr>
          <w:lang w:val="ru-RU"/>
        </w:rPr>
        <w:t xml:space="preserve"> </w:t>
      </w:r>
      <w:r w:rsidRPr="00AF2C35">
        <w:rPr>
          <w:lang w:val="ru-RU"/>
        </w:rPr>
        <w:t>макетами для трех типов устройств десктоп, планшеты и мобильные</w:t>
      </w:r>
      <w:r w:rsidR="007341CD" w:rsidRPr="007341CD">
        <w:rPr>
          <w:lang w:val="ru-RU"/>
        </w:rPr>
        <w:t xml:space="preserve"> </w:t>
      </w:r>
      <w:r w:rsidR="007341CD">
        <w:rPr>
          <w:lang w:val="ru-RU"/>
        </w:rPr>
        <w:t xml:space="preserve">с помощью библиотеки </w:t>
      </w:r>
      <w:r w:rsidR="007341CD" w:rsidRPr="007341CD">
        <w:rPr>
          <w:lang w:val="ru-RU"/>
        </w:rPr>
        <w:t xml:space="preserve"> </w:t>
      </w:r>
      <w:r w:rsidR="007341CD">
        <w:t>Bootstrap</w:t>
      </w:r>
      <w:r w:rsidRPr="00AF2C35">
        <w:rPr>
          <w:lang w:val="ru-RU"/>
        </w:rPr>
        <w:t>.</w:t>
      </w:r>
    </w:p>
    <w:p w:rsidR="00686601" w:rsidRPr="00686601" w:rsidRDefault="00686601" w:rsidP="00686601">
      <w:pPr>
        <w:pStyle w:val="BodyText"/>
        <w:rPr>
          <w:lang w:val="ru-RU"/>
        </w:rPr>
      </w:pPr>
      <w:r w:rsidRPr="00686601">
        <w:rPr>
          <w:lang w:val="ru-RU"/>
        </w:rPr>
        <w:t xml:space="preserve">Страница должна корректно отображаться в следующих браузерах IE10+, Chrome, Firefox, Opera. </w:t>
      </w:r>
    </w:p>
    <w:p w:rsidR="00686601" w:rsidRPr="00686601" w:rsidRDefault="00686601" w:rsidP="00686601">
      <w:pPr>
        <w:pStyle w:val="BodyText"/>
        <w:rPr>
          <w:lang w:val="ru-RU"/>
        </w:rPr>
      </w:pPr>
      <w:r w:rsidRPr="00686601">
        <w:rPr>
          <w:lang w:val="ru-RU"/>
        </w:rPr>
        <w:t xml:space="preserve">Соблюдать цвета, размеры шрифтов, пропорции и размеры блоков на странице. </w:t>
      </w:r>
    </w:p>
    <w:p w:rsidR="00686601" w:rsidRPr="00686601" w:rsidRDefault="00686601" w:rsidP="00686601">
      <w:pPr>
        <w:pStyle w:val="BodyText"/>
        <w:rPr>
          <w:lang w:val="ru-RU"/>
        </w:rPr>
      </w:pPr>
      <w:r w:rsidRPr="00686601">
        <w:rPr>
          <w:lang w:val="ru-RU"/>
        </w:rPr>
        <w:t xml:space="preserve">При уменьшении ширины страницы с десктоп до планшетной, блоки начинают размещаться друг под другом.  </w:t>
      </w:r>
    </w:p>
    <w:p w:rsidR="00496780" w:rsidRDefault="00686601" w:rsidP="00686601">
      <w:pPr>
        <w:pStyle w:val="BodyText"/>
        <w:rPr>
          <w:lang w:val="ru-RU"/>
        </w:rPr>
      </w:pPr>
      <w:r w:rsidRPr="00686601">
        <w:rPr>
          <w:lang w:val="ru-RU"/>
        </w:rPr>
        <w:t>Фон шапки и подвала тянется на всю страницу. При этом контент внутри них должен быть центрирован.</w:t>
      </w:r>
    </w:p>
    <w:p w:rsidR="007341CD" w:rsidRDefault="007341CD" w:rsidP="00686601">
      <w:pPr>
        <w:pStyle w:val="BodyText"/>
        <w:rPr>
          <w:lang w:val="ru-RU"/>
        </w:rPr>
      </w:pPr>
    </w:p>
    <w:p w:rsidR="007341CD" w:rsidRDefault="007341CD" w:rsidP="00686601">
      <w:pPr>
        <w:pStyle w:val="BodyText"/>
        <w:rPr>
          <w:lang w:val="ru-RU"/>
        </w:rPr>
      </w:pPr>
      <w:r>
        <w:rPr>
          <w:lang w:val="ru-RU"/>
        </w:rPr>
        <w:t>В правом верхнем углу находиться меню, которое должно вестисебя как показано на рисунке 1.</w:t>
      </w:r>
    </w:p>
    <w:p w:rsidR="007341CD" w:rsidRDefault="007341CD" w:rsidP="00686601">
      <w:pPr>
        <w:pStyle w:val="BodyText"/>
        <w:rPr>
          <w:lang w:val="ru-RU"/>
        </w:rPr>
      </w:pPr>
    </w:p>
    <w:p w:rsidR="007341CD" w:rsidRDefault="007341CD" w:rsidP="00686601">
      <w:pPr>
        <w:pStyle w:val="BodyText"/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pt;height:86.25pt">
            <v:imagedata r:id="rId12" o:title="Menu"/>
          </v:shape>
        </w:pict>
      </w:r>
    </w:p>
    <w:p w:rsidR="007341CD" w:rsidRDefault="007341CD" w:rsidP="00686601">
      <w:pPr>
        <w:pStyle w:val="BodyText"/>
        <w:rPr>
          <w:lang w:val="ru-RU"/>
        </w:rPr>
      </w:pPr>
      <w:r>
        <w:rPr>
          <w:lang w:val="ru-RU"/>
        </w:rPr>
        <w:t>Рис.1</w:t>
      </w:r>
    </w:p>
    <w:p w:rsidR="00187979" w:rsidRPr="00F513F8" w:rsidRDefault="00187979" w:rsidP="00187979">
      <w:pPr>
        <w:pStyle w:val="Caption"/>
        <w:rPr>
          <w:color w:val="FF0000"/>
          <w:lang w:val="ru-RU"/>
        </w:rPr>
      </w:pPr>
      <w:bookmarkStart w:id="0" w:name="_GoBack"/>
      <w:bookmarkEnd w:id="0"/>
      <w:r w:rsidRPr="00F513F8">
        <w:rPr>
          <w:color w:val="FF0000"/>
          <w:lang w:val="ru-RU"/>
        </w:rPr>
        <w:t xml:space="preserve">Примечания: При выполнении задания </w:t>
      </w:r>
      <w:r w:rsidR="00374337" w:rsidRPr="00F513F8">
        <w:rPr>
          <w:color w:val="FF0000"/>
          <w:lang w:val="ru-RU"/>
        </w:rPr>
        <w:t>следует</w:t>
      </w:r>
      <w:r w:rsidRPr="00F513F8">
        <w:rPr>
          <w:color w:val="FF0000"/>
          <w:lang w:val="ru-RU"/>
        </w:rPr>
        <w:t xml:space="preserve"> пользоваться</w:t>
      </w:r>
      <w:r w:rsidR="00374337" w:rsidRPr="00F513F8">
        <w:rPr>
          <w:color w:val="FF0000"/>
          <w:lang w:val="ru-RU"/>
        </w:rPr>
        <w:t xml:space="preserve"> </w:t>
      </w:r>
      <w:r w:rsidR="009A797D">
        <w:rPr>
          <w:color w:val="FF0000"/>
          <w:lang w:val="ru-RU"/>
        </w:rPr>
        <w:t xml:space="preserve">библиотекой </w:t>
      </w:r>
      <w:r w:rsidR="009A797D">
        <w:rPr>
          <w:color w:val="FF0000"/>
        </w:rPr>
        <w:t>Bootstrap</w:t>
      </w:r>
      <w:r w:rsidRPr="00F513F8">
        <w:rPr>
          <w:color w:val="FF0000"/>
          <w:lang w:val="ru-RU"/>
        </w:rPr>
        <w:t>.</w:t>
      </w:r>
      <w:r w:rsidR="008C7526" w:rsidRPr="00F513F8">
        <w:rPr>
          <w:color w:val="FF0000"/>
          <w:lang w:val="ru-RU"/>
        </w:rPr>
        <w:t xml:space="preserve"> Все активные элементы интерфейса должны менять свои стили при наведении на них и их активации</w:t>
      </w:r>
    </w:p>
    <w:p w:rsidR="005B5609" w:rsidRPr="005B5609" w:rsidRDefault="005B5609" w:rsidP="005B5609">
      <w:pPr>
        <w:rPr>
          <w:lang w:val="ru-RU"/>
        </w:rPr>
      </w:pPr>
    </w:p>
    <w:p w:rsidR="00187979" w:rsidRPr="00187979" w:rsidRDefault="00187979" w:rsidP="00187979">
      <w:pPr>
        <w:rPr>
          <w:lang w:val="ru-RU"/>
        </w:rPr>
      </w:pPr>
    </w:p>
    <w:sectPr w:rsidR="00187979" w:rsidRPr="00187979" w:rsidSect="005B4AE6">
      <w:footerReference w:type="default" r:id="rId13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610" w:rsidRDefault="00872610">
      <w:r>
        <w:separator/>
      </w:r>
    </w:p>
  </w:endnote>
  <w:endnote w:type="continuationSeparator" w:id="0">
    <w:p w:rsidR="00872610" w:rsidRDefault="00872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T Mono">
    <w:altName w:val="Courier New"/>
    <w:charset w:val="CC"/>
    <w:family w:val="modern"/>
    <w:pitch w:val="fixed"/>
    <w:sig w:usb0="00000001" w:usb1="500078EB" w:usb2="00000020" w:usb3="00000000" w:csb0="00000097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313" w:rsidRPr="002C5F65" w:rsidRDefault="008856FF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2C5F65">
      <w:rPr>
        <w:rStyle w:val="PageNumber"/>
        <w:rFonts w:eastAsia="MS Gothic"/>
        <w:sz w:val="18"/>
        <w:szCs w:val="18"/>
      </w:rPr>
      <w:fldChar w:fldCharType="begin"/>
    </w:r>
    <w:r w:rsidR="00AF3313" w:rsidRPr="002C5F65">
      <w:rPr>
        <w:rStyle w:val="PageNumber"/>
        <w:rFonts w:eastAsia="MS Gothic"/>
        <w:sz w:val="18"/>
        <w:szCs w:val="18"/>
      </w:rPr>
      <w:instrText xml:space="preserve">PAGE  </w:instrText>
    </w:r>
    <w:r w:rsidRPr="002C5F65">
      <w:rPr>
        <w:rStyle w:val="PageNumber"/>
        <w:rFonts w:eastAsia="MS Gothic"/>
        <w:sz w:val="18"/>
        <w:szCs w:val="18"/>
      </w:rPr>
      <w:fldChar w:fldCharType="separate"/>
    </w:r>
    <w:r w:rsidR="00A01F87">
      <w:rPr>
        <w:rStyle w:val="PageNumber"/>
        <w:rFonts w:eastAsia="MS Gothic"/>
        <w:noProof/>
        <w:sz w:val="18"/>
        <w:szCs w:val="18"/>
      </w:rPr>
      <w:t>2</w:t>
    </w:r>
    <w:r w:rsidRPr="002C5F65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AF3313" w:rsidTr="009410B3">
      <w:tc>
        <w:tcPr>
          <w:tcW w:w="8472" w:type="dxa"/>
        </w:tcPr>
        <w:p w:rsidR="00AF3313" w:rsidRDefault="00872610" w:rsidP="00673DBC"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2A7D7C">
            <w:t>CONFIDENTIAL</w:t>
          </w:r>
          <w:r>
            <w:fldChar w:fldCharType="end"/>
          </w:r>
          <w:r w:rsidR="00AF3313">
            <w:t xml:space="preserve"> | </w:t>
          </w:r>
          <w:r w:rsidR="008856FF">
            <w:fldChar w:fldCharType="begin"/>
          </w:r>
          <w:r w:rsidR="00AF3313">
            <w:instrText xml:space="preserve"> SAVEDATE  \@ "MMMM d, yyyy"  \* MERGEFORMAT </w:instrText>
          </w:r>
          <w:r w:rsidR="008856FF">
            <w:fldChar w:fldCharType="separate"/>
          </w:r>
          <w:r w:rsidR="007341CD">
            <w:rPr>
              <w:noProof/>
            </w:rPr>
            <w:t>April 5, 2017</w:t>
          </w:r>
          <w:r w:rsidR="008856FF">
            <w:fldChar w:fldCharType="end"/>
          </w:r>
          <w:r w:rsidR="00AF3313">
            <w:tab/>
          </w:r>
        </w:p>
      </w:tc>
    </w:tr>
  </w:tbl>
  <w:p w:rsidR="00410D49" w:rsidRDefault="00872610" w:rsidP="00673DBC">
    <w:r>
      <w:rPr>
        <w:noProof/>
      </w:rPr>
      <w:pict>
        <v:line id="Straight Connector 18" o:spid="_x0000_s2051" style="position:absolute;z-index:251664896;visibility:visible;mso-position-horizontal-relative:text;mso-position-vertical-relative:text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1F1D2E" w:rsidTr="00673DBC">
      <w:tc>
        <w:tcPr>
          <w:tcW w:w="1526" w:type="dxa"/>
          <w:vAlign w:val="center"/>
        </w:tcPr>
        <w:p w:rsidR="001F1D2E" w:rsidRPr="007F4104" w:rsidRDefault="001F1D2E" w:rsidP="00BF2C61">
          <w:pPr>
            <w:pStyle w:val="Footer"/>
            <w:ind w:left="0"/>
            <w:rPr>
              <w:b/>
            </w:rPr>
          </w:pPr>
        </w:p>
      </w:tc>
      <w:tc>
        <w:tcPr>
          <w:tcW w:w="7613" w:type="dxa"/>
          <w:vAlign w:val="center"/>
        </w:tcPr>
        <w:p w:rsidR="001F1D2E" w:rsidRPr="001F1D2E" w:rsidRDefault="001F1D2E" w:rsidP="007F4104">
          <w:pPr>
            <w:pStyle w:val="Footer"/>
          </w:pPr>
        </w:p>
      </w:tc>
    </w:tr>
    <w:tr w:rsidR="001F1D2E" w:rsidTr="00673DBC">
      <w:tc>
        <w:tcPr>
          <w:tcW w:w="9139" w:type="dxa"/>
          <w:gridSpan w:val="2"/>
        </w:tcPr>
        <w:p w:rsidR="001F1D2E" w:rsidRPr="002A7D7C" w:rsidRDefault="00CC2A27" w:rsidP="008C1DB6">
          <w:pPr>
            <w:pStyle w:val="Footer"/>
            <w:rPr>
              <w:lang w:val="ru-RU"/>
            </w:rPr>
          </w:pPr>
          <w:r>
            <w:t xml:space="preserve">Effective Date: </w:t>
          </w:r>
          <w:r w:rsidR="002A7D7C">
            <w:t>2017-02-1</w:t>
          </w:r>
          <w:r w:rsidR="002A7D7C">
            <w:rPr>
              <w:lang w:val="ru-RU"/>
            </w:rPr>
            <w:t>3</w:t>
          </w:r>
        </w:p>
      </w:tc>
    </w:tr>
  </w:tbl>
  <w:p w:rsidR="008F627C" w:rsidRPr="008C1DB6" w:rsidRDefault="00872610" w:rsidP="008C1DB6">
    <w:pPr>
      <w:pStyle w:val="Footer"/>
      <w:ind w:left="0"/>
      <w:rPr>
        <w:lang w:val="ru-RU"/>
      </w:rPr>
    </w:pPr>
    <w:r>
      <w:rPr>
        <w:noProof/>
      </w:rPr>
      <w:pict>
        <v:line id="Straight Connector 1" o:spid="_x0000_s2050" style="position:absolute;z-index:251654656;visibility:visible;mso-position-horizontal-relative:text;mso-position-vertical-relative:text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<w10:wrap type="square"/>
        </v:lin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96A" w:rsidRPr="00851FAD" w:rsidRDefault="008856FF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="006B596A"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7341CD">
      <w:rPr>
        <w:rStyle w:val="PageNumber"/>
        <w:rFonts w:eastAsia="MS Gothic"/>
        <w:noProof/>
        <w:sz w:val="18"/>
        <w:szCs w:val="18"/>
      </w:rPr>
      <w:t>2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:rsidTr="005B4AE6">
      <w:tc>
        <w:tcPr>
          <w:tcW w:w="8472" w:type="dxa"/>
        </w:tcPr>
        <w:p w:rsidR="00DF38F2" w:rsidRDefault="002A7D7C" w:rsidP="007F4104">
          <w:pPr>
            <w:pStyle w:val="Footer"/>
          </w:pPr>
          <w:r>
            <w:t>Effective Date: 2017-02-1</w:t>
          </w:r>
          <w:r>
            <w:rPr>
              <w:lang w:val="ru-RU"/>
            </w:rPr>
            <w:t>3</w:t>
          </w:r>
          <w:r w:rsidR="00DF38F2">
            <w:tab/>
          </w:r>
        </w:p>
      </w:tc>
    </w:tr>
  </w:tbl>
  <w:p w:rsidR="006B596A" w:rsidRPr="00205D53" w:rsidRDefault="00872610" w:rsidP="007F4104">
    <w:pPr>
      <w:pStyle w:val="Footer"/>
    </w:pPr>
    <w:r>
      <w:rPr>
        <w:noProof/>
      </w:rPr>
      <w:pict>
        <v:line id="Straight Connector 21" o:spid="_x0000_s2049" style="position:absolute;left:0;text-align:left;z-index:251674112;visibility:visible;mso-position-horizontal-relative:text;mso-position-vertical-relative:text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610" w:rsidRDefault="00872610">
      <w:r>
        <w:separator/>
      </w:r>
    </w:p>
  </w:footnote>
  <w:footnote w:type="continuationSeparator" w:id="0">
    <w:p w:rsidR="00872610" w:rsidRDefault="008726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06" w:type="dxa"/>
      <w:tblLook w:val="04A0" w:firstRow="1" w:lastRow="0" w:firstColumn="1" w:lastColumn="0" w:noHBand="0" w:noVBand="1"/>
    </w:tblPr>
    <w:tblGrid>
      <w:gridCol w:w="8439"/>
      <w:gridCol w:w="1167"/>
    </w:tblGrid>
    <w:tr w:rsidR="00081986" w:rsidRPr="00347AA1" w:rsidTr="001F3654">
      <w:tc>
        <w:tcPr>
          <w:tcW w:w="8121" w:type="dxa"/>
        </w:tcPr>
        <w:p w:rsidR="00081986" w:rsidRDefault="00081986" w:rsidP="00BC7CDD">
          <w:pPr>
            <w:pStyle w:val="Header"/>
          </w:pPr>
          <w:r w:rsidRPr="00205D53">
            <w:rPr>
              <w:color w:val="999999"/>
            </w:rPr>
            <w:tab/>
          </w:r>
        </w:p>
      </w:tc>
      <w:tc>
        <w:tcPr>
          <w:tcW w:w="1485" w:type="dxa"/>
        </w:tcPr>
        <w:p w:rsidR="00081986" w:rsidRPr="006B596A" w:rsidRDefault="00081986" w:rsidP="007F4104">
          <w:pPr>
            <w:pStyle w:val="Header"/>
          </w:pPr>
        </w:p>
      </w:tc>
    </w:tr>
    <w:tr w:rsidR="00081986" w:rsidRPr="00347AA1" w:rsidTr="004B110A">
      <w:trPr>
        <w:trHeight w:val="340"/>
      </w:trPr>
      <w:tc>
        <w:tcPr>
          <w:tcW w:w="8121" w:type="dxa"/>
        </w:tcPr>
        <w:p w:rsidR="00081986" w:rsidRDefault="000B66C8" w:rsidP="00BF2C61">
          <w:pPr>
            <w:pStyle w:val="Header"/>
          </w:pPr>
          <w:r>
            <w:t>Responsive markup</w:t>
          </w:r>
        </w:p>
      </w:tc>
      <w:tc>
        <w:tcPr>
          <w:tcW w:w="1485" w:type="dxa"/>
        </w:tcPr>
        <w:p w:rsidR="00081986" w:rsidRPr="009618CB" w:rsidRDefault="00081986" w:rsidP="007F4104">
          <w:pPr>
            <w:pStyle w:val="Header"/>
            <w:jc w:val="right"/>
          </w:pPr>
          <w:r w:rsidRPr="00205D53">
            <w:rPr>
              <w:noProof/>
            </w:rPr>
            <w:drawing>
              <wp:inline distT="0" distB="0" distL="0" distR="0">
                <wp:extent cx="457200" cy="161925"/>
                <wp:effectExtent l="0" t="0" r="0" b="9525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D4824" w:rsidRPr="005B4AE6" w:rsidRDefault="00872610" w:rsidP="007F4104">
    <w:pPr>
      <w:pStyle w:val="Header"/>
      <w:rPr>
        <w:sz w:val="16"/>
        <w:szCs w:val="16"/>
      </w:rPr>
    </w:pPr>
    <w:r>
      <w:rPr>
        <w:noProof/>
      </w:rPr>
      <w:pict>
        <v:line id="Straight Connector 4" o:spid="_x0000_s2052" style="position:absolute;z-index:251659776;visibility:visible;mso-position-horizontal-relative:text;mso-position-vertical-relative:text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B6905D7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1" w15:restartNumberingAfterBreak="0">
    <w:nsid w:val="0149775F"/>
    <w:multiLevelType w:val="multilevel"/>
    <w:tmpl w:val="E17E2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3F6289"/>
    <w:multiLevelType w:val="multilevel"/>
    <w:tmpl w:val="92707C4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962C20"/>
    <w:multiLevelType w:val="hybridMultilevel"/>
    <w:tmpl w:val="D0E0E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432A8"/>
    <w:multiLevelType w:val="hybridMultilevel"/>
    <w:tmpl w:val="A0EA9A9E"/>
    <w:lvl w:ilvl="0" w:tplc="0B2293F8">
      <w:start w:val="1"/>
      <w:numFmt w:val="decimal"/>
      <w:pStyle w:val="ListNumber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74AD1"/>
    <w:multiLevelType w:val="hybridMultilevel"/>
    <w:tmpl w:val="BAC21C70"/>
    <w:lvl w:ilvl="0" w:tplc="4306D12A">
      <w:start w:val="1"/>
      <w:numFmt w:val="bullet"/>
      <w:pStyle w:val="ListBullet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 w15:restartNumberingAfterBreak="0">
    <w:nsid w:val="3BFC7161"/>
    <w:multiLevelType w:val="multilevel"/>
    <w:tmpl w:val="E0B4FE1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B3028"/>
    <w:multiLevelType w:val="hybridMultilevel"/>
    <w:tmpl w:val="198C6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60A444EE"/>
    <w:multiLevelType w:val="multilevel"/>
    <w:tmpl w:val="D9DC6E8E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B27781A"/>
    <w:multiLevelType w:val="hybridMultilevel"/>
    <w:tmpl w:val="916EB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71AE7441"/>
    <w:multiLevelType w:val="multilevel"/>
    <w:tmpl w:val="2C0AF0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abstractNum w:abstractNumId="19" w15:restartNumberingAfterBreak="0">
    <w:nsid w:val="7EE62043"/>
    <w:multiLevelType w:val="hybridMultilevel"/>
    <w:tmpl w:val="FE06F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6"/>
  </w:num>
  <w:num w:numId="5">
    <w:abstractNumId w:val="4"/>
  </w:num>
  <w:num w:numId="6">
    <w:abstractNumId w:val="1"/>
  </w:num>
  <w:num w:numId="7">
    <w:abstractNumId w:val="17"/>
  </w:num>
  <w:num w:numId="8">
    <w:abstractNumId w:val="6"/>
  </w:num>
  <w:num w:numId="9">
    <w:abstractNumId w:val="2"/>
  </w:num>
  <w:num w:numId="10">
    <w:abstractNumId w:val="10"/>
  </w:num>
  <w:num w:numId="11">
    <w:abstractNumId w:val="18"/>
  </w:num>
  <w:num w:numId="12">
    <w:abstractNumId w:val="12"/>
  </w:num>
  <w:num w:numId="13">
    <w:abstractNumId w:val="3"/>
  </w:num>
  <w:num w:numId="14">
    <w:abstractNumId w:val="14"/>
  </w:num>
  <w:num w:numId="15">
    <w:abstractNumId w:val="13"/>
  </w:num>
  <w:num w:numId="16">
    <w:abstractNumId w:val="9"/>
  </w:num>
  <w:num w:numId="17">
    <w:abstractNumId w:val="19"/>
  </w:num>
  <w:num w:numId="18">
    <w:abstractNumId w:val="5"/>
  </w:num>
  <w:num w:numId="19">
    <w:abstractNumId w:val="11"/>
  </w:num>
  <w:num w:numId="20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4DDE"/>
    <w:rsid w:val="00004E50"/>
    <w:rsid w:val="000067E4"/>
    <w:rsid w:val="00011FD9"/>
    <w:rsid w:val="00023C85"/>
    <w:rsid w:val="00042A5B"/>
    <w:rsid w:val="00044894"/>
    <w:rsid w:val="00060124"/>
    <w:rsid w:val="0006354D"/>
    <w:rsid w:val="000710A1"/>
    <w:rsid w:val="00072132"/>
    <w:rsid w:val="00081508"/>
    <w:rsid w:val="00081986"/>
    <w:rsid w:val="000922DA"/>
    <w:rsid w:val="00095482"/>
    <w:rsid w:val="000A6040"/>
    <w:rsid w:val="000B66C8"/>
    <w:rsid w:val="000D22DF"/>
    <w:rsid w:val="000D4695"/>
    <w:rsid w:val="000E5733"/>
    <w:rsid w:val="000E6370"/>
    <w:rsid w:val="000E676F"/>
    <w:rsid w:val="000E68BD"/>
    <w:rsid w:val="000F15E6"/>
    <w:rsid w:val="000F2774"/>
    <w:rsid w:val="000F7A5F"/>
    <w:rsid w:val="00112145"/>
    <w:rsid w:val="00114D08"/>
    <w:rsid w:val="00116EEC"/>
    <w:rsid w:val="0012031C"/>
    <w:rsid w:val="00124281"/>
    <w:rsid w:val="00126703"/>
    <w:rsid w:val="00130569"/>
    <w:rsid w:val="00131A1C"/>
    <w:rsid w:val="00131C97"/>
    <w:rsid w:val="00131E4A"/>
    <w:rsid w:val="001355C3"/>
    <w:rsid w:val="00152FE3"/>
    <w:rsid w:val="0015371B"/>
    <w:rsid w:val="00157D70"/>
    <w:rsid w:val="001619D5"/>
    <w:rsid w:val="00162437"/>
    <w:rsid w:val="00171785"/>
    <w:rsid w:val="00173FBC"/>
    <w:rsid w:val="00177717"/>
    <w:rsid w:val="00187979"/>
    <w:rsid w:val="0019455F"/>
    <w:rsid w:val="001A61F9"/>
    <w:rsid w:val="001A7FA5"/>
    <w:rsid w:val="001B6B1E"/>
    <w:rsid w:val="001D47B8"/>
    <w:rsid w:val="001E590C"/>
    <w:rsid w:val="001E7FCA"/>
    <w:rsid w:val="001F02C5"/>
    <w:rsid w:val="001F1D2E"/>
    <w:rsid w:val="001F3654"/>
    <w:rsid w:val="00205D53"/>
    <w:rsid w:val="002154C4"/>
    <w:rsid w:val="00221110"/>
    <w:rsid w:val="00222DC3"/>
    <w:rsid w:val="00223132"/>
    <w:rsid w:val="0022657A"/>
    <w:rsid w:val="00226B87"/>
    <w:rsid w:val="002337FB"/>
    <w:rsid w:val="00235712"/>
    <w:rsid w:val="00260465"/>
    <w:rsid w:val="002605AD"/>
    <w:rsid w:val="0026353A"/>
    <w:rsid w:val="0027273F"/>
    <w:rsid w:val="00276374"/>
    <w:rsid w:val="00285056"/>
    <w:rsid w:val="00285CE1"/>
    <w:rsid w:val="00286611"/>
    <w:rsid w:val="00287FAA"/>
    <w:rsid w:val="0029170D"/>
    <w:rsid w:val="002923D7"/>
    <w:rsid w:val="002A713E"/>
    <w:rsid w:val="002A7951"/>
    <w:rsid w:val="002A7D7C"/>
    <w:rsid w:val="002C4DDC"/>
    <w:rsid w:val="002C5F65"/>
    <w:rsid w:val="002D0877"/>
    <w:rsid w:val="002D238E"/>
    <w:rsid w:val="002F1996"/>
    <w:rsid w:val="002F27DD"/>
    <w:rsid w:val="002F5D7B"/>
    <w:rsid w:val="003144F5"/>
    <w:rsid w:val="00315998"/>
    <w:rsid w:val="00321D68"/>
    <w:rsid w:val="0033141B"/>
    <w:rsid w:val="00331A15"/>
    <w:rsid w:val="0033495D"/>
    <w:rsid w:val="003438DB"/>
    <w:rsid w:val="00343E07"/>
    <w:rsid w:val="00347AA1"/>
    <w:rsid w:val="003500CF"/>
    <w:rsid w:val="00350EFC"/>
    <w:rsid w:val="003534EA"/>
    <w:rsid w:val="003609E8"/>
    <w:rsid w:val="003647EA"/>
    <w:rsid w:val="00374337"/>
    <w:rsid w:val="00376FC1"/>
    <w:rsid w:val="00383ABB"/>
    <w:rsid w:val="0038754C"/>
    <w:rsid w:val="003878D4"/>
    <w:rsid w:val="00394781"/>
    <w:rsid w:val="003A0525"/>
    <w:rsid w:val="003A184A"/>
    <w:rsid w:val="003A33A1"/>
    <w:rsid w:val="003A7967"/>
    <w:rsid w:val="003A7D58"/>
    <w:rsid w:val="003B0471"/>
    <w:rsid w:val="003C0A3C"/>
    <w:rsid w:val="003C1A7A"/>
    <w:rsid w:val="003C425E"/>
    <w:rsid w:val="003D1F28"/>
    <w:rsid w:val="003E41E7"/>
    <w:rsid w:val="003F090F"/>
    <w:rsid w:val="003F7F40"/>
    <w:rsid w:val="00400831"/>
    <w:rsid w:val="0040467B"/>
    <w:rsid w:val="00407BE9"/>
    <w:rsid w:val="00410D49"/>
    <w:rsid w:val="00417F9B"/>
    <w:rsid w:val="0042056B"/>
    <w:rsid w:val="00424832"/>
    <w:rsid w:val="00432D54"/>
    <w:rsid w:val="00434841"/>
    <w:rsid w:val="00452077"/>
    <w:rsid w:val="004706BE"/>
    <w:rsid w:val="00470C09"/>
    <w:rsid w:val="00496780"/>
    <w:rsid w:val="004A49EF"/>
    <w:rsid w:val="004B110A"/>
    <w:rsid w:val="004B3D53"/>
    <w:rsid w:val="004B4D2A"/>
    <w:rsid w:val="004C2F82"/>
    <w:rsid w:val="004C415C"/>
    <w:rsid w:val="004D29BE"/>
    <w:rsid w:val="004D2C15"/>
    <w:rsid w:val="004E22A3"/>
    <w:rsid w:val="004F3A73"/>
    <w:rsid w:val="004F3E01"/>
    <w:rsid w:val="00503156"/>
    <w:rsid w:val="00510302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62266"/>
    <w:rsid w:val="0056473E"/>
    <w:rsid w:val="0057025F"/>
    <w:rsid w:val="0057115C"/>
    <w:rsid w:val="005731ED"/>
    <w:rsid w:val="005732B5"/>
    <w:rsid w:val="005774AA"/>
    <w:rsid w:val="00586C51"/>
    <w:rsid w:val="00587602"/>
    <w:rsid w:val="0059218E"/>
    <w:rsid w:val="00593E6E"/>
    <w:rsid w:val="005943E4"/>
    <w:rsid w:val="005A2132"/>
    <w:rsid w:val="005A2A53"/>
    <w:rsid w:val="005B2859"/>
    <w:rsid w:val="005B4AE6"/>
    <w:rsid w:val="005B5609"/>
    <w:rsid w:val="005C0966"/>
    <w:rsid w:val="005D3713"/>
    <w:rsid w:val="005D4824"/>
    <w:rsid w:val="005E56AF"/>
    <w:rsid w:val="006018BE"/>
    <w:rsid w:val="00603930"/>
    <w:rsid w:val="00617320"/>
    <w:rsid w:val="00621D80"/>
    <w:rsid w:val="00633383"/>
    <w:rsid w:val="0065035F"/>
    <w:rsid w:val="0065130F"/>
    <w:rsid w:val="0065513D"/>
    <w:rsid w:val="00673DBC"/>
    <w:rsid w:val="0068062E"/>
    <w:rsid w:val="00680814"/>
    <w:rsid w:val="00686601"/>
    <w:rsid w:val="006965AE"/>
    <w:rsid w:val="006A6633"/>
    <w:rsid w:val="006A77BC"/>
    <w:rsid w:val="006B14D0"/>
    <w:rsid w:val="006B596A"/>
    <w:rsid w:val="006C1242"/>
    <w:rsid w:val="006C32B4"/>
    <w:rsid w:val="006C5085"/>
    <w:rsid w:val="006D0E55"/>
    <w:rsid w:val="006D5D58"/>
    <w:rsid w:val="006D794B"/>
    <w:rsid w:val="006F37C1"/>
    <w:rsid w:val="007010F5"/>
    <w:rsid w:val="007074E7"/>
    <w:rsid w:val="007124C3"/>
    <w:rsid w:val="00713C48"/>
    <w:rsid w:val="007161C7"/>
    <w:rsid w:val="0072682A"/>
    <w:rsid w:val="007341CD"/>
    <w:rsid w:val="00740448"/>
    <w:rsid w:val="00750BDF"/>
    <w:rsid w:val="00751326"/>
    <w:rsid w:val="0075571D"/>
    <w:rsid w:val="0075737B"/>
    <w:rsid w:val="0077510E"/>
    <w:rsid w:val="0078686A"/>
    <w:rsid w:val="00790075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2176"/>
    <w:rsid w:val="00806DDB"/>
    <w:rsid w:val="008121B0"/>
    <w:rsid w:val="00812D0F"/>
    <w:rsid w:val="0081362A"/>
    <w:rsid w:val="00820129"/>
    <w:rsid w:val="008237F4"/>
    <w:rsid w:val="00827D53"/>
    <w:rsid w:val="00827DE8"/>
    <w:rsid w:val="0083144A"/>
    <w:rsid w:val="00837C5B"/>
    <w:rsid w:val="008450FB"/>
    <w:rsid w:val="00845FB4"/>
    <w:rsid w:val="00846F0D"/>
    <w:rsid w:val="00851356"/>
    <w:rsid w:val="00851FAD"/>
    <w:rsid w:val="00862F14"/>
    <w:rsid w:val="00867752"/>
    <w:rsid w:val="00872610"/>
    <w:rsid w:val="0088416B"/>
    <w:rsid w:val="008856FF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C1DB6"/>
    <w:rsid w:val="008C7526"/>
    <w:rsid w:val="008C7973"/>
    <w:rsid w:val="008D4230"/>
    <w:rsid w:val="008D4768"/>
    <w:rsid w:val="008E2573"/>
    <w:rsid w:val="008E5E15"/>
    <w:rsid w:val="008F1C03"/>
    <w:rsid w:val="008F2DB6"/>
    <w:rsid w:val="008F627C"/>
    <w:rsid w:val="0091253E"/>
    <w:rsid w:val="00920D74"/>
    <w:rsid w:val="009212C7"/>
    <w:rsid w:val="00932D17"/>
    <w:rsid w:val="00936502"/>
    <w:rsid w:val="009515D3"/>
    <w:rsid w:val="00953AD1"/>
    <w:rsid w:val="009618CB"/>
    <w:rsid w:val="00964F64"/>
    <w:rsid w:val="00977E1F"/>
    <w:rsid w:val="00995C8E"/>
    <w:rsid w:val="009A31E0"/>
    <w:rsid w:val="009A32F1"/>
    <w:rsid w:val="009A797D"/>
    <w:rsid w:val="009B6AE7"/>
    <w:rsid w:val="009C27EE"/>
    <w:rsid w:val="009C3628"/>
    <w:rsid w:val="009D4EF8"/>
    <w:rsid w:val="009D6A0A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529BC"/>
    <w:rsid w:val="00A530F0"/>
    <w:rsid w:val="00A663E2"/>
    <w:rsid w:val="00A667E6"/>
    <w:rsid w:val="00A7646D"/>
    <w:rsid w:val="00A821DC"/>
    <w:rsid w:val="00A82F6F"/>
    <w:rsid w:val="00A83F89"/>
    <w:rsid w:val="00A9495A"/>
    <w:rsid w:val="00AA1848"/>
    <w:rsid w:val="00AB151C"/>
    <w:rsid w:val="00AB3425"/>
    <w:rsid w:val="00AB4E32"/>
    <w:rsid w:val="00AC4EB6"/>
    <w:rsid w:val="00AC5A33"/>
    <w:rsid w:val="00AD3B7B"/>
    <w:rsid w:val="00AD3EFF"/>
    <w:rsid w:val="00AD5D01"/>
    <w:rsid w:val="00AD6005"/>
    <w:rsid w:val="00AF2C35"/>
    <w:rsid w:val="00AF313F"/>
    <w:rsid w:val="00AF3313"/>
    <w:rsid w:val="00AF72D5"/>
    <w:rsid w:val="00B071FD"/>
    <w:rsid w:val="00B139F6"/>
    <w:rsid w:val="00B177EB"/>
    <w:rsid w:val="00B215BA"/>
    <w:rsid w:val="00B23CF5"/>
    <w:rsid w:val="00B23DDB"/>
    <w:rsid w:val="00B2599C"/>
    <w:rsid w:val="00B35E17"/>
    <w:rsid w:val="00B43774"/>
    <w:rsid w:val="00B6164C"/>
    <w:rsid w:val="00B724BA"/>
    <w:rsid w:val="00B76439"/>
    <w:rsid w:val="00B77276"/>
    <w:rsid w:val="00B81A83"/>
    <w:rsid w:val="00B839E0"/>
    <w:rsid w:val="00B861C6"/>
    <w:rsid w:val="00B92F48"/>
    <w:rsid w:val="00BB0780"/>
    <w:rsid w:val="00BB13D6"/>
    <w:rsid w:val="00BC0F36"/>
    <w:rsid w:val="00BC4BBC"/>
    <w:rsid w:val="00BC6D7F"/>
    <w:rsid w:val="00BC7CDD"/>
    <w:rsid w:val="00BD6229"/>
    <w:rsid w:val="00BE4191"/>
    <w:rsid w:val="00BE7F18"/>
    <w:rsid w:val="00BF2C61"/>
    <w:rsid w:val="00BF50D0"/>
    <w:rsid w:val="00C00398"/>
    <w:rsid w:val="00C01666"/>
    <w:rsid w:val="00C03A6C"/>
    <w:rsid w:val="00C03F50"/>
    <w:rsid w:val="00C04907"/>
    <w:rsid w:val="00C06698"/>
    <w:rsid w:val="00C128AE"/>
    <w:rsid w:val="00C155EE"/>
    <w:rsid w:val="00C21004"/>
    <w:rsid w:val="00C21975"/>
    <w:rsid w:val="00C26AF9"/>
    <w:rsid w:val="00C3363B"/>
    <w:rsid w:val="00C35761"/>
    <w:rsid w:val="00C36CF3"/>
    <w:rsid w:val="00C50228"/>
    <w:rsid w:val="00C522E2"/>
    <w:rsid w:val="00C53366"/>
    <w:rsid w:val="00C5386D"/>
    <w:rsid w:val="00C618D2"/>
    <w:rsid w:val="00C63011"/>
    <w:rsid w:val="00C70F22"/>
    <w:rsid w:val="00C818A5"/>
    <w:rsid w:val="00C86C05"/>
    <w:rsid w:val="00C90F18"/>
    <w:rsid w:val="00C922B5"/>
    <w:rsid w:val="00CA2A71"/>
    <w:rsid w:val="00CB16E7"/>
    <w:rsid w:val="00CB7B22"/>
    <w:rsid w:val="00CC2A27"/>
    <w:rsid w:val="00CD283F"/>
    <w:rsid w:val="00CD7FAA"/>
    <w:rsid w:val="00CE7F91"/>
    <w:rsid w:val="00D00CDC"/>
    <w:rsid w:val="00D066D7"/>
    <w:rsid w:val="00D06E40"/>
    <w:rsid w:val="00D137FF"/>
    <w:rsid w:val="00D27C46"/>
    <w:rsid w:val="00D32BC5"/>
    <w:rsid w:val="00D366E2"/>
    <w:rsid w:val="00D454F0"/>
    <w:rsid w:val="00D627FC"/>
    <w:rsid w:val="00D639FE"/>
    <w:rsid w:val="00D76BDB"/>
    <w:rsid w:val="00D83D17"/>
    <w:rsid w:val="00D86536"/>
    <w:rsid w:val="00D9361E"/>
    <w:rsid w:val="00D9607F"/>
    <w:rsid w:val="00DA6CF4"/>
    <w:rsid w:val="00DB7183"/>
    <w:rsid w:val="00DC5009"/>
    <w:rsid w:val="00DC791A"/>
    <w:rsid w:val="00DD4EFE"/>
    <w:rsid w:val="00DE2CE7"/>
    <w:rsid w:val="00DE4E52"/>
    <w:rsid w:val="00DE5283"/>
    <w:rsid w:val="00DE57D5"/>
    <w:rsid w:val="00DF1FC8"/>
    <w:rsid w:val="00DF38F2"/>
    <w:rsid w:val="00DF3EFB"/>
    <w:rsid w:val="00DF5E36"/>
    <w:rsid w:val="00E100BE"/>
    <w:rsid w:val="00E11C49"/>
    <w:rsid w:val="00E16817"/>
    <w:rsid w:val="00E22282"/>
    <w:rsid w:val="00E33E43"/>
    <w:rsid w:val="00E37B4C"/>
    <w:rsid w:val="00E37BC3"/>
    <w:rsid w:val="00E44576"/>
    <w:rsid w:val="00E507C7"/>
    <w:rsid w:val="00E74234"/>
    <w:rsid w:val="00E8459E"/>
    <w:rsid w:val="00E903AC"/>
    <w:rsid w:val="00E95661"/>
    <w:rsid w:val="00E95BE3"/>
    <w:rsid w:val="00EC0172"/>
    <w:rsid w:val="00EC462D"/>
    <w:rsid w:val="00EC516A"/>
    <w:rsid w:val="00EE0AC7"/>
    <w:rsid w:val="00EE5CC2"/>
    <w:rsid w:val="00EF3779"/>
    <w:rsid w:val="00F00698"/>
    <w:rsid w:val="00F06C91"/>
    <w:rsid w:val="00F0741A"/>
    <w:rsid w:val="00F103D5"/>
    <w:rsid w:val="00F266C3"/>
    <w:rsid w:val="00F26FE7"/>
    <w:rsid w:val="00F40220"/>
    <w:rsid w:val="00F43A0B"/>
    <w:rsid w:val="00F513F8"/>
    <w:rsid w:val="00F6260A"/>
    <w:rsid w:val="00F8413B"/>
    <w:rsid w:val="00F9679B"/>
    <w:rsid w:val="00F970CC"/>
    <w:rsid w:val="00FA1C13"/>
    <w:rsid w:val="00FA2E41"/>
    <w:rsid w:val="00FC2E4A"/>
    <w:rsid w:val="00FD10BF"/>
    <w:rsid w:val="00FD2D16"/>
    <w:rsid w:val="00FD4DDE"/>
    <w:rsid w:val="00FE114F"/>
    <w:rsid w:val="00FF03AB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0F96A46F"/>
  <w15:docId w15:val="{EC9A0B0A-BF80-4641-9BDB-2E60AE9E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3"/>
    <w:lsdException w:name="Emphasis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unhideWhenUsed/>
    <w:rsid w:val="0019455F"/>
    <w:pPr>
      <w:widowControl w:val="0"/>
      <w:spacing w:line="240" w:lineRule="atLeast"/>
    </w:pPr>
  </w:style>
  <w:style w:type="paragraph" w:styleId="Heading1">
    <w:name w:val="heading 1"/>
    <w:next w:val="BodyText"/>
    <w:autoRedefine/>
    <w:qFormat/>
    <w:rsid w:val="003647EA"/>
    <w:pPr>
      <w:keepNext/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autoRedefine/>
    <w:qFormat/>
    <w:rsid w:val="00C35761"/>
    <w:pPr>
      <w:numPr>
        <w:ilvl w:val="1"/>
        <w:numId w:val="7"/>
      </w:numPr>
      <w:spacing w:before="200" w:after="160"/>
      <w:outlineLvl w:val="1"/>
    </w:pPr>
    <w:rPr>
      <w:rFonts w:ascii="Arial Black" w:hAnsi="Arial Black"/>
      <w:caps/>
      <w:color w:val="1A9CB0"/>
    </w:rPr>
  </w:style>
  <w:style w:type="paragraph" w:styleId="Heading3">
    <w:name w:val="heading 3"/>
    <w:next w:val="BodyText"/>
    <w:autoRedefine/>
    <w:qFormat/>
    <w:rsid w:val="00FD4DDE"/>
    <w:pPr>
      <w:numPr>
        <w:ilvl w:val="2"/>
        <w:numId w:val="7"/>
      </w:numPr>
      <w:spacing w:before="160"/>
      <w:outlineLvl w:val="2"/>
    </w:pPr>
    <w:rPr>
      <w:rFonts w:ascii="Arial Black" w:hAnsi="Arial Black"/>
      <w:b/>
      <w:color w:val="1A9CB0"/>
    </w:rPr>
  </w:style>
  <w:style w:type="paragraph" w:styleId="Heading4">
    <w:name w:val="heading 4"/>
    <w:next w:val="BodyText"/>
    <w:autoRedefine/>
    <w:qFormat/>
    <w:rsid w:val="00FD4DDE"/>
    <w:pPr>
      <w:numPr>
        <w:ilvl w:val="3"/>
        <w:numId w:val="7"/>
      </w:numPr>
      <w:spacing w:before="160"/>
      <w:outlineLvl w:val="3"/>
    </w:pPr>
    <w:rPr>
      <w:rFonts w:ascii="Arial Black" w:hAnsi="Arial Black"/>
      <w:color w:val="1A9CB0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autoRedefine/>
    <w:qFormat/>
    <w:rsid w:val="0040467B"/>
    <w:pPr>
      <w:keepLines/>
      <w:spacing w:after="120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Normal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basedOn w:val="BodyText"/>
    <w:autoRedefine/>
    <w:qFormat/>
    <w:rsid w:val="00347AA1"/>
    <w:pPr>
      <w:numPr>
        <w:numId w:val="6"/>
      </w:numPr>
      <w:spacing w:before="120"/>
      <w:ind w:left="714" w:hanging="357"/>
    </w:pPr>
    <w:rPr>
      <w:color w:val="3B3838" w:themeColor="background2" w:themeShade="40"/>
    </w:rPr>
  </w:style>
  <w:style w:type="paragraph" w:styleId="ListBullet2">
    <w:name w:val="List Bullet 2"/>
    <w:basedOn w:val="BodyText"/>
    <w:autoRedefine/>
    <w:qFormat/>
    <w:rsid w:val="00A663E2"/>
    <w:pPr>
      <w:numPr>
        <w:numId w:val="1"/>
      </w:numPr>
      <w:spacing w:before="120"/>
      <w:ind w:left="1077" w:hanging="357"/>
    </w:pPr>
    <w:rPr>
      <w:color w:val="3B3838" w:themeColor="background2" w:themeShade="40"/>
    </w:rPr>
  </w:style>
  <w:style w:type="paragraph" w:styleId="ListBullet3">
    <w:name w:val="List Bullet 3"/>
    <w:basedOn w:val="BodyText"/>
    <w:qFormat/>
    <w:rsid w:val="00A663E2"/>
    <w:pPr>
      <w:numPr>
        <w:numId w:val="2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ListNumber">
    <w:name w:val="List Number"/>
    <w:basedOn w:val="Normal"/>
    <w:autoRedefine/>
    <w:qFormat/>
    <w:rsid w:val="00347AA1"/>
    <w:pPr>
      <w:numPr>
        <w:numId w:val="8"/>
      </w:numPr>
      <w:spacing w:before="120" w:after="120"/>
      <w:ind w:left="714" w:hanging="357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BodyText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CD283F"/>
    <w:pPr>
      <w:spacing w:line="240" w:lineRule="auto"/>
    </w:pPr>
    <w:rPr>
      <w:rFonts w:ascii="Arial Black" w:hAnsi="Arial Black"/>
      <w:bCs/>
      <w:caps/>
      <w:color w:val="3B3838" w:themeColor="background2" w:themeShade="40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basedOn w:val="Normal"/>
    <w:next w:val="Normal"/>
    <w:autoRedefine/>
    <w:uiPriority w:val="39"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NoList"/>
    <w:rsid w:val="000E5733"/>
    <w:pPr>
      <w:numPr>
        <w:numId w:val="3"/>
      </w:numPr>
    </w:pPr>
  </w:style>
  <w:style w:type="numbering" w:styleId="1ai">
    <w:name w:val="Outline List 1"/>
    <w:basedOn w:val="NoList"/>
    <w:rsid w:val="000E5733"/>
    <w:pPr>
      <w:numPr>
        <w:numId w:val="4"/>
      </w:numPr>
    </w:pPr>
  </w:style>
  <w:style w:type="paragraph" w:customStyle="1" w:styleId="Captionstyle">
    <w:name w:val="Caption_style"/>
    <w:basedOn w:val="BodyText"/>
    <w:autoRedefine/>
    <w:qFormat/>
    <w:rsid w:val="00C35761"/>
    <w:rPr>
      <w:b/>
      <w:sz w:val="18"/>
    </w:rPr>
  </w:style>
  <w:style w:type="character" w:customStyle="1" w:styleId="BodyTextChar">
    <w:name w:val="Body Text Char"/>
    <w:basedOn w:val="DefaultParagraphFont"/>
    <w:link w:val="BodyText"/>
    <w:rsid w:val="0040467B"/>
    <w:rPr>
      <w:rFonts w:ascii="Trebuchet MS" w:hAnsi="Trebuchet MS"/>
      <w:color w:val="464547"/>
    </w:rPr>
  </w:style>
  <w:style w:type="paragraph" w:styleId="CommentSubject">
    <w:name w:val="annotation subject"/>
    <w:basedOn w:val="Normal"/>
    <w:link w:val="CommentSubjectChar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7F4104"/>
    <w:rPr>
      <w:rFonts w:ascii="Arial Black" w:hAnsi="Arial Black"/>
      <w:bCs/>
      <w:color w:val="464547"/>
      <w:sz w:val="28"/>
    </w:rPr>
  </w:style>
  <w:style w:type="paragraph" w:styleId="TOCHeading">
    <w:name w:val="TOC Heading"/>
    <w:basedOn w:val="Heading1"/>
    <w:next w:val="Normal"/>
    <w:autoRedefine/>
    <w:unhideWhenUsed/>
    <w:qFormat/>
    <w:rsid w:val="002605AD"/>
    <w:pPr>
      <w:keepLines/>
      <w:spacing w:after="0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Normal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5"/>
      </w:numPr>
    </w:p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C35761"/>
    <w:rPr>
      <w:rFonts w:ascii="Arial Black" w:hAnsi="Arial Black"/>
      <w:caps/>
      <w:color w:val="1A9CB0"/>
    </w:rPr>
  </w:style>
  <w:style w:type="table" w:customStyle="1" w:styleId="TableEPAM">
    <w:name w:val="Table_EPAM"/>
    <w:basedOn w:val="TableGridLight1"/>
    <w:uiPriority w:val="99"/>
    <w:rsid w:val="00EE0AC7"/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customStyle="1" w:styleId="TableGridLight1">
    <w:name w:val="Table Grid Light1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autoRedefine/>
    <w:qFormat/>
    <w:rsid w:val="00C26AF9"/>
    <w:pPr>
      <w:keepNext/>
      <w:pageBreakBefore/>
      <w:numPr>
        <w:numId w:val="15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autoRedefine/>
    <w:qFormat/>
    <w:rsid w:val="00072132"/>
    <w:pPr>
      <w:numPr>
        <w:ilvl w:val="1"/>
        <w:numId w:val="9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</w:rPr>
  </w:style>
  <w:style w:type="paragraph" w:customStyle="1" w:styleId="Code">
    <w:name w:val="Code"/>
    <w:link w:val="CodeChar"/>
    <w:qFormat/>
    <w:rsid w:val="0040467B"/>
    <w:pPr>
      <w:shd w:val="clear" w:color="auto" w:fill="F2F2F2" w:themeFill="background1" w:themeFillShade="F2"/>
      <w:spacing w:before="120" w:after="120"/>
      <w:contextualSpacing/>
    </w:pPr>
    <w:rPr>
      <w:rFonts w:ascii="PT Mono" w:eastAsiaTheme="minorEastAsia" w:hAnsi="PT Mono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40467B"/>
    <w:rPr>
      <w:rFonts w:ascii="PT Mono" w:eastAsiaTheme="minorEastAsia" w:hAnsi="PT Mono" w:cstheme="minorBidi"/>
      <w:color w:val="464547"/>
      <w:szCs w:val="22"/>
      <w:shd w:val="clear" w:color="auto" w:fill="F2F2F2" w:themeFill="background1" w:themeFillShade="F2"/>
    </w:rPr>
  </w:style>
  <w:style w:type="table" w:customStyle="1" w:styleId="EPAM">
    <w:name w:val="EPAM"/>
    <w:basedOn w:val="TableGridLight1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10"/>
      </w:numPr>
    </w:pPr>
  </w:style>
  <w:style w:type="paragraph" w:customStyle="1" w:styleId="NoteStyle">
    <w:name w:val="Note Style"/>
    <w:next w:val="Normal"/>
    <w:qFormat/>
    <w:rsid w:val="006D794B"/>
    <w:pPr>
      <w:numPr>
        <w:numId w:val="11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Normal"/>
    <w:qFormat/>
    <w:rsid w:val="004706BE"/>
    <w:pPr>
      <w:widowControl/>
      <w:numPr>
        <w:numId w:val="12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13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0710A1"/>
    <w:pPr>
      <w:numPr>
        <w:numId w:val="14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C357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_hatz\Desktop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E63FD-3E21-4D02-86E6-B0770EB13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1856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Basics</vt:lpstr>
    </vt:vector>
  </TitlesOfParts>
  <Company>EPAM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Basics</dc:title>
  <dc:subject>Task 01</dc:subject>
  <dc:creator>Ilya_Khmelevskiy</dc:creator>
  <cp:lastModifiedBy>Ilya Khmelevskiy</cp:lastModifiedBy>
  <cp:revision>12</cp:revision>
  <cp:lastPrinted>2017-02-14T18:15:00Z</cp:lastPrinted>
  <dcterms:created xsi:type="dcterms:W3CDTF">2017-02-14T18:16:00Z</dcterms:created>
  <dcterms:modified xsi:type="dcterms:W3CDTF">2017-04-05T04:43:00Z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EPMR-TCSR</vt:lpwstr>
  </property>
  <property fmtid="{D5CDD505-2E9C-101B-9397-08002B2CF9AE}" pid="3" name="Classification">
    <vt:lpwstr>CONFIDENTIAL</vt:lpwstr>
  </property>
  <property fmtid="{D5CDD505-2E9C-101B-9397-08002B2CF9AE}" pid="4" name="Approval Date">
    <vt:lpwstr>2015-09-28</vt:lpwstr>
  </property>
</Properties>
</file>